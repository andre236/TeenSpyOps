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F6" w:rsidRPr="00C34A79" w:rsidRDefault="00667FFE" w:rsidP="002B6EA1">
      <w:pPr>
        <w:pStyle w:val="TRANSIODEABERTURA"/>
        <w:rPr>
          <w:lang w:val="pt-BR"/>
        </w:rPr>
      </w:pPr>
      <w:r>
        <w:rPr>
          <w:lang w:val="pt-BR" w:bidi="pt-BR"/>
        </w:rPr>
        <w:t>Fade in:</w:t>
      </w:r>
    </w:p>
    <w:p w:rsidR="005408F6" w:rsidRPr="00241566" w:rsidRDefault="002A66E9" w:rsidP="00E57E78">
      <w:pPr>
        <w:pStyle w:val="CABEALHODECENA"/>
        <w:rPr>
          <w:lang w:val="pt-BR"/>
        </w:rPr>
      </w:pPr>
      <w:r>
        <w:rPr>
          <w:lang w:val="pt-BR"/>
        </w:rPr>
        <w:t>Cutscene inicial</w:t>
      </w:r>
      <w:r w:rsidR="004B0620">
        <w:rPr>
          <w:lang w:val="pt-BR"/>
        </w:rPr>
        <w:t xml:space="preserve"> (APÓS JOGADOR CLICAR EM “JOGAR” NA TELA TÍTULO)</w:t>
      </w:r>
      <w:r w:rsidR="00667FFE">
        <w:rPr>
          <w:lang w:val="pt-BR"/>
        </w:rPr>
        <w:t>:</w:t>
      </w:r>
    </w:p>
    <w:p w:rsidR="005408F6" w:rsidRPr="00C34A79" w:rsidRDefault="003C1A3A" w:rsidP="00B946F2">
      <w:pPr>
        <w:rPr>
          <w:lang w:val="pt-BR"/>
        </w:rPr>
      </w:pPr>
      <w:r>
        <w:rPr>
          <w:lang w:val="pt-BR"/>
        </w:rPr>
        <w:t>1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 w:rsidR="0042554A">
        <w:rPr>
          <w:lang w:val="pt-BR"/>
        </w:rPr>
        <w:t>Tela totalmente escura.</w:t>
      </w:r>
    </w:p>
    <w:p w:rsidR="00A04E10" w:rsidRPr="00C34A79" w:rsidRDefault="0042554A" w:rsidP="00E57E78">
      <w:pPr>
        <w:pStyle w:val="PERSONAGEM"/>
        <w:rPr>
          <w:lang w:val="pt-BR"/>
        </w:rPr>
      </w:pPr>
      <w:r>
        <w:rPr>
          <w:lang w:val="pt-BR"/>
        </w:rPr>
        <w:t>Emílio</w:t>
      </w:r>
    </w:p>
    <w:p w:rsidR="00667FFE" w:rsidRDefault="00667FFE" w:rsidP="00667FFE">
      <w:pPr>
        <w:pStyle w:val="Dilogo"/>
        <w:rPr>
          <w:lang w:val="pt-BR"/>
        </w:rPr>
      </w:pPr>
      <w:r>
        <w:rPr>
          <w:lang w:val="pt-BR"/>
        </w:rPr>
        <w:t xml:space="preserve">- </w:t>
      </w:r>
      <w:r w:rsidR="0042554A">
        <w:rPr>
          <w:lang w:val="pt-BR"/>
        </w:rPr>
        <w:t>Tô indo mãe, até mais tarde!</w:t>
      </w:r>
    </w:p>
    <w:p w:rsidR="00A04E10" w:rsidRDefault="003C1A3A" w:rsidP="00B72103">
      <w:pPr>
        <w:rPr>
          <w:lang w:val="pt-BR"/>
        </w:rPr>
      </w:pPr>
      <w:r>
        <w:rPr>
          <w:lang w:val="pt-BR"/>
        </w:rPr>
        <w:t>2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 w:rsidR="0042554A">
        <w:rPr>
          <w:lang w:val="pt-BR"/>
        </w:rPr>
        <w:t>Animação de porta abrindo no meio do escuro, como se a tela anterior fosse um ambiente mal iluminado</w:t>
      </w:r>
      <w:r w:rsidR="00F82056">
        <w:rPr>
          <w:lang w:val="pt-BR"/>
        </w:rPr>
        <w:t xml:space="preserve"> dentro de um cômodo. Após a porta abrir a tela toda fica branca, tomada pela luz.</w:t>
      </w:r>
    </w:p>
    <w:p w:rsidR="00F82056" w:rsidRDefault="00F82056" w:rsidP="00B72103">
      <w:pPr>
        <w:rPr>
          <w:lang w:val="pt-BR"/>
        </w:rPr>
      </w:pPr>
    </w:p>
    <w:p w:rsidR="00F82056" w:rsidRPr="00C34A79" w:rsidRDefault="00F82056" w:rsidP="00B72103">
      <w:pPr>
        <w:rPr>
          <w:lang w:val="pt-BR"/>
        </w:rPr>
      </w:pPr>
      <w:r>
        <w:rPr>
          <w:lang w:val="pt-BR"/>
        </w:rPr>
        <w:t>3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Do lado de fora, mostra Emílio saíndo</w:t>
      </w:r>
      <w:r w:rsidR="00BE75F1">
        <w:rPr>
          <w:lang w:val="pt-BR"/>
        </w:rPr>
        <w:t xml:space="preserve"> de casa vestindo um uniforme do Colégio O</w:t>
      </w:r>
      <w:r>
        <w:rPr>
          <w:lang w:val="pt-BR"/>
        </w:rPr>
        <w:t>bjetivo, de mochila nas costas e um patinete.</w:t>
      </w:r>
    </w:p>
    <w:p w:rsidR="00B72103" w:rsidRPr="00C34A79" w:rsidRDefault="008B6F04" w:rsidP="00B72103">
      <w:pPr>
        <w:pStyle w:val="PERSONAGEM"/>
        <w:rPr>
          <w:lang w:val="pt-BR"/>
        </w:rPr>
      </w:pPr>
      <w:r>
        <w:rPr>
          <w:lang w:val="pt-BR"/>
        </w:rPr>
        <w:t>Narrador</w:t>
      </w:r>
    </w:p>
    <w:p w:rsidR="00C6648D" w:rsidRDefault="008B6F04" w:rsidP="008B6F04">
      <w:pPr>
        <w:pStyle w:val="Dilogo"/>
        <w:rPr>
          <w:lang w:val="pt-BR"/>
        </w:rPr>
      </w:pPr>
      <w:r>
        <w:rPr>
          <w:lang w:val="pt-BR"/>
        </w:rPr>
        <w:t xml:space="preserve">- </w:t>
      </w:r>
      <w:r w:rsidR="00F82056">
        <w:rPr>
          <w:lang w:val="pt-BR"/>
        </w:rPr>
        <w:t xml:space="preserve">Emilio é um jovem adolescente muito inteligente. Notas boas, gentil, astuto e nada pega ele desprevenido. </w:t>
      </w:r>
    </w:p>
    <w:p w:rsidR="007B46C2" w:rsidRPr="007B46C2" w:rsidRDefault="007B46C2" w:rsidP="007B46C2">
      <w:pPr>
        <w:rPr>
          <w:lang w:val="pt-BR"/>
        </w:rPr>
      </w:pPr>
    </w:p>
    <w:p w:rsidR="00B72103" w:rsidRDefault="00F82056" w:rsidP="00C6648D">
      <w:pPr>
        <w:rPr>
          <w:lang w:val="pt-BR"/>
        </w:rPr>
      </w:pPr>
      <w:r>
        <w:rPr>
          <w:lang w:val="pt-BR"/>
        </w:rPr>
        <w:t>4</w:t>
      </w:r>
      <w:r w:rsidR="00914AA9">
        <w:rPr>
          <w:lang w:val="pt-BR"/>
        </w:rPr>
        <w:t xml:space="preserve"> </w:t>
      </w:r>
      <w:r w:rsidR="003C1A3A"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Mostra Emílio andando no patinete por um quarteirão e virando a esquina.</w:t>
      </w:r>
    </w:p>
    <w:p w:rsidR="009323BB" w:rsidRDefault="009323BB" w:rsidP="009323BB">
      <w:pPr>
        <w:pStyle w:val="PERSONAGEM"/>
        <w:rPr>
          <w:lang w:val="pt-BR"/>
        </w:rPr>
      </w:pPr>
      <w:r>
        <w:rPr>
          <w:lang w:val="pt-BR"/>
        </w:rPr>
        <w:t>Narrador</w:t>
      </w:r>
    </w:p>
    <w:p w:rsidR="009323BB" w:rsidRDefault="009323BB" w:rsidP="009323BB">
      <w:pPr>
        <w:pStyle w:val="Dilogo"/>
        <w:rPr>
          <w:lang w:val="pt-BR"/>
        </w:rPr>
      </w:pPr>
      <w:r>
        <w:rPr>
          <w:lang w:val="pt-BR"/>
        </w:rPr>
        <w:t xml:space="preserve">- </w:t>
      </w:r>
      <w:r w:rsidR="00F82056">
        <w:rPr>
          <w:lang w:val="pt-BR"/>
        </w:rPr>
        <w:t xml:space="preserve">De fato é praticamente impossível surpreendê-lo. Ele parece sempre estar preparado </w:t>
      </w:r>
      <w:proofErr w:type="gramStart"/>
      <w:r w:rsidR="00F82056">
        <w:rPr>
          <w:lang w:val="pt-BR"/>
        </w:rPr>
        <w:t>pra</w:t>
      </w:r>
      <w:proofErr w:type="gramEnd"/>
      <w:r w:rsidR="00F82056">
        <w:rPr>
          <w:lang w:val="pt-BR"/>
        </w:rPr>
        <w:t xml:space="preserve"> tudo!</w:t>
      </w:r>
    </w:p>
    <w:p w:rsidR="007B46C2" w:rsidRPr="007B46C2" w:rsidRDefault="007B46C2" w:rsidP="007B46C2">
      <w:pPr>
        <w:rPr>
          <w:lang w:val="pt-BR"/>
        </w:rPr>
      </w:pPr>
    </w:p>
    <w:p w:rsidR="003C1A3A" w:rsidRDefault="00F82056" w:rsidP="003C1A3A">
      <w:pPr>
        <w:rPr>
          <w:lang w:val="pt-BR"/>
        </w:rPr>
      </w:pPr>
      <w:r>
        <w:rPr>
          <w:lang w:val="pt-BR"/>
        </w:rPr>
        <w:t>5</w:t>
      </w:r>
      <w:r w:rsidR="00914AA9">
        <w:rPr>
          <w:lang w:val="pt-BR"/>
        </w:rPr>
        <w:t xml:space="preserve"> </w:t>
      </w:r>
      <w:r w:rsidR="003C1A3A"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Emilio</w:t>
      </w:r>
      <w:r w:rsidR="00767140">
        <w:rPr>
          <w:lang w:val="pt-BR"/>
        </w:rPr>
        <w:t xml:space="preserve"> é visto olhando para os dois lados depois de virar a esquina, parado.</w:t>
      </w:r>
    </w:p>
    <w:p w:rsidR="00767140" w:rsidRDefault="00767140" w:rsidP="00767140">
      <w:pPr>
        <w:pStyle w:val="PERSONAGEM"/>
        <w:rPr>
          <w:lang w:val="pt-BR"/>
        </w:rPr>
      </w:pPr>
      <w:r>
        <w:rPr>
          <w:lang w:val="pt-BR"/>
        </w:rPr>
        <w:t>Narrador</w:t>
      </w:r>
    </w:p>
    <w:p w:rsidR="00767140" w:rsidRDefault="00767140" w:rsidP="00767140">
      <w:pPr>
        <w:pStyle w:val="Dilogo"/>
        <w:rPr>
          <w:lang w:val="pt-BR"/>
        </w:rPr>
      </w:pPr>
      <w:r>
        <w:rPr>
          <w:lang w:val="pt-BR"/>
        </w:rPr>
        <w:t>- O que ninguém sabe é que na verdade Emílio é...</w:t>
      </w:r>
    </w:p>
    <w:p w:rsidR="003C1A3A" w:rsidRDefault="003C1A3A" w:rsidP="003C1A3A">
      <w:pPr>
        <w:rPr>
          <w:lang w:val="pt-BR"/>
        </w:rPr>
      </w:pPr>
    </w:p>
    <w:p w:rsidR="003C1A3A" w:rsidRDefault="00767140" w:rsidP="003C1A3A">
      <w:pPr>
        <w:rPr>
          <w:lang w:val="pt-BR"/>
        </w:rPr>
      </w:pPr>
      <w:r>
        <w:rPr>
          <w:lang w:val="pt-BR"/>
        </w:rPr>
        <w:t>6</w:t>
      </w:r>
      <w:r w:rsidR="00914AA9">
        <w:rPr>
          <w:lang w:val="pt-BR"/>
        </w:rPr>
        <w:t xml:space="preserve"> </w:t>
      </w:r>
      <w:r w:rsidR="003C1A3A">
        <w:rPr>
          <w:lang w:val="pt-BR"/>
        </w:rPr>
        <w:t>-</w:t>
      </w:r>
      <w:r w:rsidR="00914AA9">
        <w:rPr>
          <w:lang w:val="pt-BR"/>
        </w:rPr>
        <w:t xml:space="preserve"> </w:t>
      </w:r>
      <w:r w:rsidR="003C1A3A">
        <w:rPr>
          <w:lang w:val="pt-BR"/>
        </w:rPr>
        <w:t>Mostra</w:t>
      </w:r>
      <w:r>
        <w:rPr>
          <w:lang w:val="pt-BR"/>
        </w:rPr>
        <w:t xml:space="preserve"> Emilio apertando um botão no seu patinete (zoom).</w:t>
      </w:r>
      <w:r w:rsidR="003C1A3A">
        <w:rPr>
          <w:lang w:val="pt-BR"/>
        </w:rPr>
        <w:t xml:space="preserve"> </w:t>
      </w:r>
    </w:p>
    <w:p w:rsidR="003C1A3A" w:rsidRDefault="00767140" w:rsidP="003C1A3A">
      <w:pPr>
        <w:rPr>
          <w:lang w:val="pt-BR"/>
        </w:rPr>
      </w:pPr>
      <w:r>
        <w:rPr>
          <w:lang w:val="pt-BR"/>
        </w:rPr>
        <w:lastRenderedPageBreak/>
        <w:t>7</w:t>
      </w:r>
      <w:r w:rsidR="00914AA9">
        <w:rPr>
          <w:lang w:val="pt-BR"/>
        </w:rPr>
        <w:t xml:space="preserve"> </w:t>
      </w:r>
      <w:r w:rsidR="003C1A3A"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O patinete de Emilio ganha asas e uma turbina surge na parte de trás. A turbina começa à soltar fogo e então ele levanta voo.</w:t>
      </w:r>
    </w:p>
    <w:p w:rsidR="003C1A3A" w:rsidRDefault="003C1A3A" w:rsidP="003C1A3A">
      <w:pPr>
        <w:pStyle w:val="PERSONAGEM"/>
        <w:rPr>
          <w:lang w:val="pt-BR"/>
        </w:rPr>
      </w:pPr>
      <w:r>
        <w:rPr>
          <w:lang w:val="pt-BR"/>
        </w:rPr>
        <w:t>Narrador</w:t>
      </w:r>
    </w:p>
    <w:p w:rsidR="00E004B1" w:rsidRDefault="003C1A3A" w:rsidP="003C1A3A">
      <w:pPr>
        <w:pStyle w:val="Dilogo"/>
        <w:rPr>
          <w:lang w:val="pt-BR"/>
        </w:rPr>
      </w:pPr>
      <w:r>
        <w:rPr>
          <w:lang w:val="pt-BR"/>
        </w:rPr>
        <w:t xml:space="preserve">- </w:t>
      </w:r>
      <w:r w:rsidR="00767140">
        <w:rPr>
          <w:lang w:val="pt-BR"/>
        </w:rPr>
        <w:t xml:space="preserve">Um </w:t>
      </w:r>
      <w:proofErr w:type="gramStart"/>
      <w:r w:rsidR="00767140">
        <w:rPr>
          <w:lang w:val="pt-BR"/>
        </w:rPr>
        <w:t>super espião</w:t>
      </w:r>
      <w:proofErr w:type="gramEnd"/>
      <w:r w:rsidR="00767140">
        <w:rPr>
          <w:lang w:val="pt-BR"/>
        </w:rPr>
        <w:t xml:space="preserve">! </w:t>
      </w:r>
    </w:p>
    <w:p w:rsidR="003C1A3A" w:rsidRDefault="00E004B1" w:rsidP="003C1A3A">
      <w:pPr>
        <w:pStyle w:val="Dilogo"/>
        <w:rPr>
          <w:lang w:val="pt-BR"/>
        </w:rPr>
      </w:pPr>
      <w:r>
        <w:rPr>
          <w:lang w:val="pt-BR"/>
        </w:rPr>
        <w:t xml:space="preserve">- </w:t>
      </w:r>
      <w:bookmarkStart w:id="0" w:name="_GoBack"/>
      <w:bookmarkEnd w:id="0"/>
      <w:r w:rsidR="00767140">
        <w:rPr>
          <w:lang w:val="pt-BR"/>
        </w:rPr>
        <w:t>Emílio faz parte da Teen Spy Ops, uma organização que recruta talentos mirins para missões de espionagem para proteger o mundo.</w:t>
      </w:r>
    </w:p>
    <w:p w:rsidR="007B46C2" w:rsidRPr="007B46C2" w:rsidRDefault="007B46C2" w:rsidP="007B46C2">
      <w:pPr>
        <w:rPr>
          <w:lang w:val="pt-BR"/>
        </w:rPr>
      </w:pPr>
    </w:p>
    <w:p w:rsidR="003C1A3A" w:rsidRDefault="00767140" w:rsidP="003C1A3A">
      <w:pPr>
        <w:rPr>
          <w:lang w:val="pt-BR"/>
        </w:rPr>
      </w:pPr>
      <w:r>
        <w:rPr>
          <w:lang w:val="pt-BR"/>
        </w:rPr>
        <w:t>8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Mostra Emílio voando no céu quando uma voz começa à falar em seu comunicador</w:t>
      </w:r>
      <w:r w:rsidR="003C1A3A">
        <w:rPr>
          <w:lang w:val="pt-BR"/>
        </w:rPr>
        <w:t>.</w:t>
      </w:r>
    </w:p>
    <w:p w:rsidR="00767140" w:rsidRDefault="00767140" w:rsidP="00767140">
      <w:pPr>
        <w:pStyle w:val="PERSONAGEM"/>
        <w:rPr>
          <w:lang w:val="pt-BR"/>
        </w:rPr>
      </w:pPr>
      <w:r>
        <w:rPr>
          <w:lang w:val="pt-BR"/>
        </w:rPr>
        <w:t>Tina</w:t>
      </w:r>
    </w:p>
    <w:p w:rsidR="00767140" w:rsidRDefault="00767140" w:rsidP="00767140">
      <w:pPr>
        <w:pStyle w:val="Dilogo"/>
        <w:rPr>
          <w:lang w:val="pt-BR"/>
        </w:rPr>
      </w:pPr>
      <w:r>
        <w:rPr>
          <w:lang w:val="pt-BR"/>
        </w:rPr>
        <w:t>- Opa! Feliz aniversário chefinho. Como tá aproveitando seu dia de folga?</w:t>
      </w:r>
    </w:p>
    <w:p w:rsidR="00767140" w:rsidRDefault="00767140" w:rsidP="00767140">
      <w:pPr>
        <w:pStyle w:val="PERSONAGEM"/>
        <w:rPr>
          <w:lang w:val="pt-BR"/>
        </w:rPr>
      </w:pPr>
      <w:r>
        <w:rPr>
          <w:lang w:val="pt-BR"/>
        </w:rPr>
        <w:t>Emílio</w:t>
      </w:r>
    </w:p>
    <w:p w:rsidR="00767140" w:rsidRDefault="00767140" w:rsidP="00767140">
      <w:pPr>
        <w:pStyle w:val="Dilogo"/>
        <w:rPr>
          <w:lang w:val="pt-BR"/>
        </w:rPr>
      </w:pPr>
      <w:r>
        <w:rPr>
          <w:lang w:val="pt-BR"/>
        </w:rPr>
        <w:t>- Ahh Tina! Obrigado por lembrar. Tô indo pra aula, nada de especial.</w:t>
      </w:r>
    </w:p>
    <w:p w:rsidR="00767140" w:rsidRDefault="00767140" w:rsidP="00767140">
      <w:pPr>
        <w:pStyle w:val="PERSONAGEM"/>
        <w:rPr>
          <w:lang w:val="pt-BR"/>
        </w:rPr>
      </w:pPr>
      <w:r>
        <w:rPr>
          <w:lang w:val="pt-BR"/>
        </w:rPr>
        <w:t>Tina</w:t>
      </w:r>
    </w:p>
    <w:p w:rsidR="00767140" w:rsidRDefault="00767140" w:rsidP="00767140">
      <w:pPr>
        <w:pStyle w:val="Dilogo"/>
        <w:rPr>
          <w:lang w:val="pt-BR"/>
        </w:rPr>
      </w:pPr>
      <w:r>
        <w:rPr>
          <w:lang w:val="pt-BR"/>
        </w:rPr>
        <w:t>- Poxa, a gente não tá numa operação radical por ser seu aniversário e você faz algo chato como ir pra aula? Eu nem posso hackear nada lá.</w:t>
      </w:r>
    </w:p>
    <w:p w:rsidR="00DD413D" w:rsidRDefault="00DD413D" w:rsidP="00DD413D">
      <w:pPr>
        <w:pStyle w:val="PERSONAGEM"/>
        <w:rPr>
          <w:lang w:val="pt-BR"/>
        </w:rPr>
      </w:pPr>
      <w:r>
        <w:rPr>
          <w:lang w:val="pt-BR"/>
        </w:rPr>
        <w:t>Emílio</w:t>
      </w:r>
    </w:p>
    <w:p w:rsidR="00DD413D" w:rsidRDefault="00DD413D" w:rsidP="00DD413D">
      <w:pPr>
        <w:pStyle w:val="Dilogo"/>
        <w:rPr>
          <w:lang w:val="pt-BR"/>
        </w:rPr>
      </w:pPr>
      <w:r>
        <w:rPr>
          <w:lang w:val="pt-BR"/>
        </w:rPr>
        <w:t>- Eu sei que você é um gênio da informática e tudo mais mas poxa, não dá pra pensar um pouco em coisas de criança? Uma criança normal?</w:t>
      </w:r>
    </w:p>
    <w:p w:rsidR="00DD413D" w:rsidRPr="00DD413D" w:rsidRDefault="00DD413D" w:rsidP="00DD413D">
      <w:pPr>
        <w:rPr>
          <w:lang w:val="pt-BR"/>
        </w:rPr>
      </w:pPr>
    </w:p>
    <w:p w:rsidR="006A2CAC" w:rsidRDefault="006A2CAC" w:rsidP="003C1A3A">
      <w:pPr>
        <w:rPr>
          <w:lang w:val="pt-BR"/>
        </w:rPr>
      </w:pPr>
      <w:r>
        <w:rPr>
          <w:lang w:val="pt-BR"/>
        </w:rPr>
        <w:t>8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 w:rsidR="00DD413D">
        <w:rPr>
          <w:lang w:val="pt-BR"/>
        </w:rPr>
        <w:t>Mostra Emílio pousando seu patinete nos fundos da escola</w:t>
      </w:r>
      <w:r w:rsidR="000C3E55">
        <w:rPr>
          <w:lang w:val="pt-BR"/>
        </w:rPr>
        <w:t>.</w:t>
      </w:r>
    </w:p>
    <w:p w:rsidR="00DD413D" w:rsidRDefault="00DD413D" w:rsidP="00DD413D">
      <w:pPr>
        <w:pStyle w:val="PERSONAGEM"/>
        <w:rPr>
          <w:lang w:val="pt-BR"/>
        </w:rPr>
      </w:pPr>
      <w:r>
        <w:rPr>
          <w:lang w:val="pt-BR"/>
        </w:rPr>
        <w:t>Emílio</w:t>
      </w:r>
    </w:p>
    <w:p w:rsidR="00DD413D" w:rsidRDefault="00DD413D" w:rsidP="00DD413D">
      <w:pPr>
        <w:pStyle w:val="Dilogo"/>
        <w:rPr>
          <w:lang w:val="pt-BR"/>
        </w:rPr>
      </w:pPr>
      <w:r>
        <w:rPr>
          <w:lang w:val="pt-BR"/>
        </w:rPr>
        <w:t xml:space="preserve">- Pelo menos chegando cedo eu posso evitar de ser pego por alguma pegadinha </w:t>
      </w:r>
      <w:r>
        <w:rPr>
          <w:lang w:val="pt-BR"/>
        </w:rPr>
        <w:lastRenderedPageBreak/>
        <w:t>de aniversário e... Espera, o que é isso?!?!</w:t>
      </w:r>
    </w:p>
    <w:p w:rsidR="00EB0E71" w:rsidRDefault="00EB0E71" w:rsidP="00EB0E71">
      <w:pPr>
        <w:rPr>
          <w:lang w:val="pt-BR"/>
        </w:rPr>
      </w:pPr>
      <w:r>
        <w:rPr>
          <w:lang w:val="pt-BR"/>
        </w:rPr>
        <w:t>9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 w:rsidR="00DD413D">
        <w:rPr>
          <w:lang w:val="pt-BR"/>
        </w:rPr>
        <w:t>Mostra Emilio olhando pela janela da sala e vendo um de seus colegas pegando as coisas de sua carteira e escondendo em algum canto da sala.</w:t>
      </w:r>
    </w:p>
    <w:p w:rsidR="00DD413D" w:rsidRDefault="00DD413D" w:rsidP="00DD413D">
      <w:pPr>
        <w:pStyle w:val="PERSONAGEM"/>
        <w:rPr>
          <w:lang w:val="pt-BR"/>
        </w:rPr>
      </w:pPr>
      <w:r>
        <w:rPr>
          <w:lang w:val="pt-BR"/>
        </w:rPr>
        <w:t>Emílio</w:t>
      </w:r>
    </w:p>
    <w:p w:rsidR="00DD413D" w:rsidRDefault="00DD413D" w:rsidP="00DD413D">
      <w:pPr>
        <w:pStyle w:val="Dilogo"/>
        <w:rPr>
          <w:lang w:val="pt-BR"/>
        </w:rPr>
      </w:pPr>
      <w:r>
        <w:rPr>
          <w:lang w:val="pt-BR"/>
        </w:rPr>
        <w:t>- É sério? Pegadinha de aniversário? E tão espalhando minhas coisas pela escola inteira!!!</w:t>
      </w:r>
    </w:p>
    <w:p w:rsidR="00DD413D" w:rsidRDefault="00DD413D" w:rsidP="00DD413D">
      <w:pPr>
        <w:pStyle w:val="Dilogo"/>
        <w:rPr>
          <w:lang w:val="pt-BR"/>
        </w:rPr>
      </w:pPr>
      <w:r>
        <w:rPr>
          <w:lang w:val="pt-BR"/>
        </w:rPr>
        <w:t>- TINA! Eu tenho algo pra você hackear. Vamos fazer uma operação extraodinária pra achar minhas coisas.</w:t>
      </w:r>
    </w:p>
    <w:p w:rsidR="00DD413D" w:rsidRDefault="00DD413D" w:rsidP="00DD413D">
      <w:pPr>
        <w:pStyle w:val="PERSONAGEM"/>
        <w:rPr>
          <w:lang w:val="pt-BR"/>
        </w:rPr>
      </w:pPr>
      <w:r>
        <w:rPr>
          <w:lang w:val="pt-BR"/>
        </w:rPr>
        <w:t>TINA</w:t>
      </w:r>
    </w:p>
    <w:p w:rsidR="00DD413D" w:rsidRDefault="00DD413D" w:rsidP="00DD413D">
      <w:pPr>
        <w:pStyle w:val="Dilogo"/>
        <w:rPr>
          <w:lang w:val="pt-BR"/>
        </w:rPr>
      </w:pPr>
      <w:r>
        <w:rPr>
          <w:lang w:val="pt-BR"/>
        </w:rPr>
        <w:t>- UHUL! Sabia que podia contar contigo, chefinho! Vou preparar meus equipamentos.</w:t>
      </w:r>
    </w:p>
    <w:p w:rsidR="00EB0E71" w:rsidRDefault="00EB0E71" w:rsidP="00EB0E71">
      <w:pPr>
        <w:rPr>
          <w:lang w:val="pt-BR"/>
        </w:rPr>
      </w:pPr>
    </w:p>
    <w:p w:rsidR="00EB0E71" w:rsidRDefault="00EB0E71" w:rsidP="00EB0E71">
      <w:pPr>
        <w:rPr>
          <w:lang w:val="pt-BR"/>
        </w:rPr>
      </w:pPr>
      <w:r>
        <w:rPr>
          <w:lang w:val="pt-BR"/>
        </w:rPr>
        <w:t>10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 w:rsidR="00DD413D">
        <w:rPr>
          <w:lang w:val="pt-BR"/>
        </w:rPr>
        <w:t xml:space="preserve">Emilio começa </w:t>
      </w:r>
      <w:r w:rsidR="007B46C2">
        <w:rPr>
          <w:lang w:val="pt-BR"/>
        </w:rPr>
        <w:t>a</w:t>
      </w:r>
      <w:r w:rsidR="00DD413D">
        <w:rPr>
          <w:lang w:val="pt-BR"/>
        </w:rPr>
        <w:t xml:space="preserve"> ajustar seus óculos, que ficam com as lentes de cor diferente (cores das habilidades do jogo).</w:t>
      </w:r>
    </w:p>
    <w:p w:rsidR="00DD413D" w:rsidRDefault="00DD413D" w:rsidP="00DD413D">
      <w:pPr>
        <w:pStyle w:val="PERSONAGEM"/>
        <w:rPr>
          <w:lang w:val="pt-BR"/>
        </w:rPr>
      </w:pPr>
      <w:r>
        <w:rPr>
          <w:lang w:val="pt-BR"/>
        </w:rPr>
        <w:t>TINA</w:t>
      </w:r>
    </w:p>
    <w:p w:rsidR="00DD413D" w:rsidRDefault="00DD413D" w:rsidP="00DD413D">
      <w:pPr>
        <w:pStyle w:val="Dilogo"/>
        <w:rPr>
          <w:lang w:val="pt-BR"/>
        </w:rPr>
      </w:pPr>
      <w:r>
        <w:rPr>
          <w:lang w:val="pt-BR"/>
        </w:rPr>
        <w:t>- Ei chefinho! Temos que ser rápidos. Pelo que vi aqui o sinal vai bater daqui a pouco!</w:t>
      </w:r>
    </w:p>
    <w:p w:rsidR="00FA3D4F" w:rsidRPr="00FA3D4F" w:rsidRDefault="00FA3D4F" w:rsidP="00FA3D4F">
      <w:pPr>
        <w:ind w:left="1440"/>
        <w:rPr>
          <w:lang w:val="pt-BR"/>
        </w:rPr>
      </w:pPr>
      <w:r>
        <w:rPr>
          <w:lang w:val="pt-BR"/>
        </w:rPr>
        <w:t>- E pelo visto eu também não vou poder ajudar muito! Se os chefes repararem que eu estou na ativa vão vir me questionar. Afinal, deveríamos estar de folga!</w:t>
      </w:r>
    </w:p>
    <w:p w:rsidR="00914C48" w:rsidRDefault="00914C48" w:rsidP="00EB0E71">
      <w:pPr>
        <w:rPr>
          <w:lang w:val="pt-BR"/>
        </w:rPr>
      </w:pPr>
    </w:p>
    <w:p w:rsidR="00914C48" w:rsidRDefault="00914C48" w:rsidP="00EB0E71">
      <w:pPr>
        <w:rPr>
          <w:lang w:val="pt-BR"/>
        </w:rPr>
      </w:pPr>
      <w:r>
        <w:rPr>
          <w:lang w:val="pt-BR"/>
        </w:rPr>
        <w:t>11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 w:rsidR="00DD413D">
        <w:rPr>
          <w:lang w:val="pt-BR"/>
        </w:rPr>
        <w:t>Mostra Emílio mexendo num relógio tecnológico em seu pulso (ilustrar algo parecido com a hud do jogo)</w:t>
      </w:r>
    </w:p>
    <w:p w:rsidR="00914C48" w:rsidRDefault="00DD413D" w:rsidP="00914C48">
      <w:pPr>
        <w:pStyle w:val="PERSONAGEM"/>
        <w:rPr>
          <w:lang w:val="pt-BR"/>
        </w:rPr>
      </w:pPr>
      <w:r>
        <w:rPr>
          <w:lang w:val="pt-BR"/>
        </w:rPr>
        <w:t>Emílio</w:t>
      </w:r>
    </w:p>
    <w:p w:rsidR="00FA3D4F" w:rsidRDefault="00914C48" w:rsidP="00FA3D4F">
      <w:pPr>
        <w:pStyle w:val="Dilogo"/>
        <w:rPr>
          <w:lang w:val="pt-BR"/>
        </w:rPr>
      </w:pPr>
      <w:r>
        <w:rPr>
          <w:lang w:val="pt-BR"/>
        </w:rPr>
        <w:t xml:space="preserve">- </w:t>
      </w:r>
      <w:r w:rsidR="00DD413D">
        <w:rPr>
          <w:lang w:val="pt-BR"/>
        </w:rPr>
        <w:t>Fique tranquila, Tina. A gente não vai levar nem cinco minutos. Não confia em mim?</w:t>
      </w:r>
    </w:p>
    <w:p w:rsidR="00FA3D4F" w:rsidRPr="00FA3D4F" w:rsidRDefault="00FA3D4F" w:rsidP="00FA3D4F">
      <w:pPr>
        <w:ind w:left="1440"/>
        <w:rPr>
          <w:lang w:val="pt-BR"/>
        </w:rPr>
      </w:pPr>
      <w:r>
        <w:rPr>
          <w:lang w:val="pt-BR"/>
        </w:rPr>
        <w:lastRenderedPageBreak/>
        <w:t>- E também, não vamos fazer tudo agora. Eu só preciso SABER onde os objetos estão. Quando o sinal tocar eu vou até os locais e recolho tudo.</w:t>
      </w:r>
    </w:p>
    <w:p w:rsidR="00705932" w:rsidRPr="00914C48" w:rsidRDefault="00914C48" w:rsidP="00914C48">
      <w:pPr>
        <w:rPr>
          <w:lang w:val="pt-BR"/>
        </w:rPr>
      </w:pPr>
      <w:r>
        <w:rPr>
          <w:lang w:val="pt-BR"/>
        </w:rPr>
        <w:t>12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 w:rsidR="00DD413D">
        <w:rPr>
          <w:lang w:val="pt-BR"/>
        </w:rPr>
        <w:t>Mostra mais de perto o relógio com a interface de seleção de fases em sua tela e faz a transição para a interface em si.</w:t>
      </w:r>
    </w:p>
    <w:p w:rsidR="004733D6" w:rsidRPr="00C34A79" w:rsidRDefault="00D67D91" w:rsidP="00643393">
      <w:pPr>
        <w:pStyle w:val="TRANSIODEENCERRAMENTO"/>
        <w:rPr>
          <w:lang w:val="pt-BR"/>
        </w:rPr>
      </w:pPr>
      <w:sdt>
        <w:sdtPr>
          <w:rPr>
            <w:lang w:val="pt-BR"/>
          </w:rPr>
          <w:alias w:val="Encerramento da cena:"/>
          <w:tag w:val="Encerramento da cena:"/>
          <w:id w:val="1264029001"/>
          <w:placeholder>
            <w:docPart w:val="A29CEE2AE69F4A3FA8128DDC89E18F73"/>
          </w:placeholder>
          <w:temporary/>
          <w:showingPlcHdr/>
          <w15:appearance w15:val="hidden"/>
        </w:sdtPr>
        <w:sdtEndPr/>
        <w:sdtContent>
          <w:r w:rsidR="00426F35" w:rsidRPr="00C34A79">
            <w:rPr>
              <w:lang w:val="pt-BR" w:bidi="pt-BR"/>
            </w:rPr>
            <w:t>Encerramento da cena:</w:t>
          </w:r>
        </w:sdtContent>
      </w:sdt>
    </w:p>
    <w:p w:rsidR="002F0569" w:rsidRDefault="00D67D91" w:rsidP="002F0569">
      <w:pPr>
        <w:pStyle w:val="Fim"/>
        <w:rPr>
          <w:lang w:val="pt-BR"/>
        </w:rPr>
      </w:pPr>
      <w:sdt>
        <w:sdtPr>
          <w:rPr>
            <w:lang w:val="pt-BR"/>
          </w:rPr>
          <w:alias w:val="Fim:"/>
          <w:tag w:val="Fim:"/>
          <w:id w:val="825558257"/>
          <w:placeholder>
            <w:docPart w:val="90C4E6AB2E54478CA88C4EA9A0D4A423"/>
          </w:placeholder>
          <w:temporary/>
          <w:showingPlcHdr/>
          <w15:appearance w15:val="hidden"/>
        </w:sdtPr>
        <w:sdtEndPr/>
        <w:sdtContent>
          <w:r w:rsidR="00426F35" w:rsidRPr="00C34A79">
            <w:rPr>
              <w:lang w:val="pt-BR" w:bidi="pt-BR"/>
            </w:rPr>
            <w:t>Fim</w:t>
          </w:r>
        </w:sdtContent>
      </w:sdt>
    </w:p>
    <w:p w:rsidR="002A66E9" w:rsidRDefault="002A66E9" w:rsidP="002F0569">
      <w:pPr>
        <w:pStyle w:val="Fim"/>
        <w:rPr>
          <w:lang w:val="pt-BR"/>
        </w:rPr>
      </w:pPr>
    </w:p>
    <w:p w:rsidR="002A66E9" w:rsidRDefault="002A66E9" w:rsidP="002A66E9">
      <w:pPr>
        <w:pStyle w:val="CABEALHODECENA"/>
        <w:rPr>
          <w:lang w:val="pt-BR"/>
        </w:rPr>
      </w:pPr>
      <w:r>
        <w:rPr>
          <w:lang w:val="pt-BR"/>
        </w:rPr>
        <w:t>Cutscene Final (</w:t>
      </w:r>
      <w:r w:rsidR="00FA3D4F">
        <w:rPr>
          <w:lang w:val="pt-BR"/>
        </w:rPr>
        <w:t>APÓS CONCLUIR A ÚLTIMA FASE</w:t>
      </w:r>
      <w:r>
        <w:rPr>
          <w:lang w:val="pt-BR"/>
        </w:rPr>
        <w:t>)</w:t>
      </w:r>
    </w:p>
    <w:p w:rsidR="002A66E9" w:rsidRDefault="002A66E9" w:rsidP="002A66E9">
      <w:pPr>
        <w:rPr>
          <w:lang w:val="pt-BR"/>
        </w:rPr>
      </w:pPr>
      <w:r>
        <w:rPr>
          <w:lang w:val="pt-BR"/>
        </w:rPr>
        <w:t>1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FA3D4F">
        <w:rPr>
          <w:lang w:val="pt-BR"/>
        </w:rPr>
        <w:t xml:space="preserve"> Mostra Emílio próximo da janela quando o sinal da escola toca</w:t>
      </w:r>
      <w:r>
        <w:rPr>
          <w:lang w:val="pt-BR"/>
        </w:rPr>
        <w:t>.</w:t>
      </w:r>
    </w:p>
    <w:p w:rsidR="00FA3D4F" w:rsidRDefault="00FA3D4F" w:rsidP="00FA3D4F">
      <w:pPr>
        <w:pStyle w:val="PERSONAGEM"/>
        <w:rPr>
          <w:lang w:val="pt-BR"/>
        </w:rPr>
      </w:pPr>
      <w:r>
        <w:rPr>
          <w:lang w:val="pt-BR"/>
        </w:rPr>
        <w:t>Emílio</w:t>
      </w:r>
    </w:p>
    <w:p w:rsidR="00FA3D4F" w:rsidRDefault="00FA3D4F" w:rsidP="00FA3D4F">
      <w:pPr>
        <w:pStyle w:val="Dilogo"/>
        <w:rPr>
          <w:lang w:val="pt-BR"/>
        </w:rPr>
      </w:pPr>
      <w:r>
        <w:rPr>
          <w:lang w:val="pt-BR"/>
        </w:rPr>
        <w:t>- Ufa! Conseguimos achar todos a tempo. Agora vou lá buscar minhas coisas. Com a localização salva também fica fácil.</w:t>
      </w:r>
    </w:p>
    <w:p w:rsidR="002A66E9" w:rsidRDefault="002A66E9" w:rsidP="002A66E9">
      <w:pPr>
        <w:rPr>
          <w:lang w:val="pt-BR"/>
        </w:rPr>
      </w:pPr>
    </w:p>
    <w:p w:rsidR="002A66E9" w:rsidRDefault="002A66E9" w:rsidP="002A66E9">
      <w:pPr>
        <w:rPr>
          <w:lang w:val="pt-BR"/>
        </w:rPr>
      </w:pPr>
      <w:r>
        <w:rPr>
          <w:lang w:val="pt-BR"/>
        </w:rPr>
        <w:t>2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 xml:space="preserve">Mostra </w:t>
      </w:r>
      <w:r w:rsidR="00FA3D4F">
        <w:rPr>
          <w:lang w:val="pt-BR"/>
        </w:rPr>
        <w:t>Emilio entrando na sala com vários materiais escolares nas mãos, recolhidos dos outros ambientes. Todos os alunos olham calados</w:t>
      </w:r>
      <w:r>
        <w:rPr>
          <w:lang w:val="pt-BR"/>
        </w:rPr>
        <w:t>.</w:t>
      </w:r>
    </w:p>
    <w:p w:rsidR="002A66E9" w:rsidRDefault="002A66E9" w:rsidP="002A66E9">
      <w:pPr>
        <w:rPr>
          <w:lang w:val="pt-BR"/>
        </w:rPr>
      </w:pPr>
    </w:p>
    <w:p w:rsidR="002A66E9" w:rsidRDefault="002A66E9" w:rsidP="002A66E9">
      <w:pPr>
        <w:rPr>
          <w:lang w:val="pt-BR"/>
        </w:rPr>
      </w:pPr>
      <w:r>
        <w:rPr>
          <w:lang w:val="pt-BR"/>
        </w:rPr>
        <w:t>3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 w:rsidR="003B53A0">
        <w:rPr>
          <w:lang w:val="pt-BR"/>
        </w:rPr>
        <w:t>Emilio aparece pegando os últimos três objetos espalhados pela sala e sentando em sua mesa, com cara fechada, sério</w:t>
      </w:r>
      <w:r>
        <w:rPr>
          <w:lang w:val="pt-BR"/>
        </w:rPr>
        <w:t>.</w:t>
      </w:r>
    </w:p>
    <w:p w:rsidR="002A66E9" w:rsidRDefault="002A66E9" w:rsidP="002A66E9">
      <w:pPr>
        <w:rPr>
          <w:lang w:val="pt-BR"/>
        </w:rPr>
      </w:pPr>
    </w:p>
    <w:p w:rsidR="002A66E9" w:rsidRDefault="002A66E9" w:rsidP="002A66E9">
      <w:pPr>
        <w:rPr>
          <w:lang w:val="pt-BR"/>
        </w:rPr>
      </w:pPr>
      <w:r>
        <w:rPr>
          <w:lang w:val="pt-BR"/>
        </w:rPr>
        <w:t>4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Subitamente</w:t>
      </w:r>
      <w:r w:rsidR="003B53A0">
        <w:rPr>
          <w:lang w:val="pt-BR"/>
        </w:rPr>
        <w:t xml:space="preserve"> as luzes se apagam e aparece apenas os olhos de Emilio abertos, espantados (</w:t>
      </w:r>
      <w:proofErr w:type="spellStart"/>
      <w:r w:rsidR="003B53A0">
        <w:rPr>
          <w:lang w:val="pt-BR"/>
        </w:rPr>
        <w:t>cartoon</w:t>
      </w:r>
      <w:proofErr w:type="spellEnd"/>
      <w:r w:rsidR="003B53A0">
        <w:rPr>
          <w:lang w:val="pt-BR"/>
        </w:rPr>
        <w:t>).</w:t>
      </w:r>
    </w:p>
    <w:p w:rsidR="002A66E9" w:rsidRDefault="002A66E9" w:rsidP="002A66E9">
      <w:pPr>
        <w:rPr>
          <w:lang w:val="pt-BR"/>
        </w:rPr>
      </w:pPr>
    </w:p>
    <w:p w:rsidR="002A66E9" w:rsidRDefault="002A66E9" w:rsidP="002A66E9">
      <w:pPr>
        <w:rPr>
          <w:lang w:val="pt-BR"/>
        </w:rPr>
      </w:pPr>
      <w:r>
        <w:rPr>
          <w:lang w:val="pt-BR"/>
        </w:rPr>
        <w:t>5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 w:rsidR="003B53A0">
        <w:rPr>
          <w:lang w:val="pt-BR"/>
        </w:rPr>
        <w:t>Uma luz amarela aparece distante iluminando o rosto de Emilio levemente enquanto ele faz uma expressão de confusão.</w:t>
      </w:r>
    </w:p>
    <w:p w:rsidR="002A66E9" w:rsidRDefault="003B53A0" w:rsidP="002A66E9">
      <w:pPr>
        <w:pStyle w:val="PERSONAGEM"/>
        <w:rPr>
          <w:lang w:val="pt-BR"/>
        </w:rPr>
      </w:pPr>
      <w:r>
        <w:rPr>
          <w:lang w:val="pt-BR"/>
        </w:rPr>
        <w:t>TODOS</w:t>
      </w:r>
    </w:p>
    <w:p w:rsidR="002A66E9" w:rsidRDefault="002A66E9" w:rsidP="002A66E9">
      <w:pPr>
        <w:pStyle w:val="Dilogo"/>
        <w:rPr>
          <w:lang w:val="pt-BR"/>
        </w:rPr>
      </w:pPr>
      <w:r>
        <w:rPr>
          <w:lang w:val="pt-BR"/>
        </w:rPr>
        <w:t xml:space="preserve">- </w:t>
      </w:r>
      <w:r w:rsidR="003B53A0">
        <w:rPr>
          <w:lang w:val="pt-BR"/>
        </w:rPr>
        <w:t>Parabéns pra você...</w:t>
      </w:r>
    </w:p>
    <w:p w:rsidR="003B53A0" w:rsidRDefault="003B53A0" w:rsidP="003B53A0">
      <w:pPr>
        <w:rPr>
          <w:lang w:val="pt-BR"/>
        </w:rPr>
      </w:pPr>
      <w:r>
        <w:rPr>
          <w:lang w:val="pt-BR"/>
        </w:rPr>
        <w:lastRenderedPageBreak/>
        <w:t>6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Mostra a professora trazendo um bolo de aniversário com várias velas acesas e posicionando o bolo em cima da mesa de Emilio.</w:t>
      </w:r>
    </w:p>
    <w:p w:rsidR="003B53A0" w:rsidRDefault="003B53A0" w:rsidP="003B53A0">
      <w:pPr>
        <w:rPr>
          <w:lang w:val="pt-BR"/>
        </w:rPr>
      </w:pPr>
      <w:r>
        <w:rPr>
          <w:lang w:val="pt-BR"/>
        </w:rPr>
        <w:t>7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Mostra todos os colegas de Emilio e a professora ao redor da mesa sorrindo e cantando parabéns enquanto batem palmas.</w:t>
      </w:r>
    </w:p>
    <w:p w:rsidR="003B53A0" w:rsidRDefault="003B53A0" w:rsidP="003B53A0">
      <w:pPr>
        <w:pStyle w:val="PERSONAGEM"/>
        <w:rPr>
          <w:lang w:val="pt-BR"/>
        </w:rPr>
      </w:pPr>
      <w:r>
        <w:rPr>
          <w:lang w:val="pt-BR"/>
        </w:rPr>
        <w:t>TODOS</w:t>
      </w:r>
    </w:p>
    <w:p w:rsidR="003B53A0" w:rsidRDefault="003B53A0" w:rsidP="003B53A0">
      <w:pPr>
        <w:pStyle w:val="Dilogo"/>
        <w:rPr>
          <w:lang w:val="pt-BR"/>
        </w:rPr>
      </w:pPr>
      <w:r>
        <w:rPr>
          <w:lang w:val="pt-BR"/>
        </w:rPr>
        <w:t xml:space="preserve">- E </w:t>
      </w:r>
      <w:proofErr w:type="gramStart"/>
      <w:r>
        <w:rPr>
          <w:lang w:val="pt-BR"/>
        </w:rPr>
        <w:t>pro</w:t>
      </w:r>
      <w:proofErr w:type="gramEnd"/>
      <w:r>
        <w:rPr>
          <w:lang w:val="pt-BR"/>
        </w:rPr>
        <w:t xml:space="preserve"> Emilio é nada... TUDO! Então como é que é? É pique! É pique...</w:t>
      </w:r>
    </w:p>
    <w:p w:rsidR="003B53A0" w:rsidRPr="003B53A0" w:rsidRDefault="003B53A0" w:rsidP="003B53A0">
      <w:pPr>
        <w:rPr>
          <w:lang w:val="pt-BR"/>
        </w:rPr>
      </w:pPr>
    </w:p>
    <w:p w:rsidR="003B53A0" w:rsidRDefault="003B53A0" w:rsidP="003B53A0">
      <w:pPr>
        <w:rPr>
          <w:lang w:val="pt-BR"/>
        </w:rPr>
      </w:pPr>
      <w:r>
        <w:rPr>
          <w:lang w:val="pt-BR"/>
        </w:rPr>
        <w:t>8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Foca na parte inferior do rosto de Emilio (nariz, boca e queixo) ainda com uma expressão surpresa.</w:t>
      </w:r>
    </w:p>
    <w:p w:rsidR="003B53A0" w:rsidRDefault="003B53A0" w:rsidP="003B53A0">
      <w:pPr>
        <w:pStyle w:val="PERSONAGEM"/>
        <w:rPr>
          <w:lang w:val="pt-BR"/>
        </w:rPr>
      </w:pPr>
      <w:r>
        <w:rPr>
          <w:lang w:val="pt-BR"/>
        </w:rPr>
        <w:t>Emílio (Pensando)</w:t>
      </w:r>
    </w:p>
    <w:p w:rsidR="003B53A0" w:rsidRDefault="003B53A0" w:rsidP="003B53A0">
      <w:pPr>
        <w:pStyle w:val="Dilogo"/>
        <w:rPr>
          <w:lang w:val="pt-BR"/>
        </w:rPr>
      </w:pPr>
      <w:r>
        <w:rPr>
          <w:lang w:val="pt-BR"/>
        </w:rPr>
        <w:t>- Eles esconderam minhas coisas para me distrair</w:t>
      </w:r>
      <w:proofErr w:type="gramStart"/>
      <w:r>
        <w:rPr>
          <w:lang w:val="pt-BR"/>
        </w:rPr>
        <w:t>... Para</w:t>
      </w:r>
      <w:proofErr w:type="gramEnd"/>
      <w:r>
        <w:rPr>
          <w:lang w:val="pt-BR"/>
        </w:rPr>
        <w:t xml:space="preserve"> organizar tudo isso...</w:t>
      </w:r>
    </w:p>
    <w:p w:rsidR="003B53A0" w:rsidRDefault="003B53A0" w:rsidP="003B53A0">
      <w:pPr>
        <w:ind w:left="1440"/>
        <w:rPr>
          <w:lang w:val="pt-BR"/>
        </w:rPr>
      </w:pPr>
      <w:r>
        <w:rPr>
          <w:lang w:val="pt-BR"/>
        </w:rPr>
        <w:t xml:space="preserve">- Talvez ser surpreso de vez em quando não seja tão ruim assim... </w:t>
      </w:r>
    </w:p>
    <w:p w:rsidR="003B53A0" w:rsidRDefault="003B53A0" w:rsidP="003B53A0">
      <w:pPr>
        <w:ind w:left="1440"/>
        <w:rPr>
          <w:lang w:val="pt-BR"/>
        </w:rPr>
      </w:pPr>
    </w:p>
    <w:p w:rsidR="003B53A0" w:rsidRDefault="003B53A0" w:rsidP="003B53A0">
      <w:pPr>
        <w:rPr>
          <w:lang w:val="pt-BR"/>
        </w:rPr>
      </w:pPr>
      <w:r>
        <w:rPr>
          <w:lang w:val="pt-BR"/>
        </w:rPr>
        <w:t>9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Ainda focando no rosto de Emilio, a expressão muda para um sorriso de canto da boca.</w:t>
      </w:r>
    </w:p>
    <w:p w:rsidR="00914AA9" w:rsidRDefault="00914AA9" w:rsidP="003B53A0">
      <w:pPr>
        <w:rPr>
          <w:lang w:val="pt-BR"/>
        </w:rPr>
      </w:pPr>
    </w:p>
    <w:p w:rsidR="00914AA9" w:rsidRDefault="003B53A0" w:rsidP="003B53A0">
      <w:pPr>
        <w:rPr>
          <w:lang w:val="pt-BR"/>
        </w:rPr>
      </w:pPr>
      <w:r>
        <w:rPr>
          <w:lang w:val="pt-BR"/>
        </w:rPr>
        <w:t>10</w:t>
      </w:r>
      <w:r w:rsidR="00914AA9">
        <w:rPr>
          <w:lang w:val="pt-BR"/>
        </w:rPr>
        <w:t xml:space="preserve"> </w:t>
      </w:r>
      <w:r>
        <w:rPr>
          <w:lang w:val="pt-BR"/>
        </w:rPr>
        <w:t>-</w:t>
      </w:r>
      <w:r w:rsidR="00914AA9">
        <w:rPr>
          <w:lang w:val="pt-BR"/>
        </w:rPr>
        <w:t xml:space="preserve"> </w:t>
      </w:r>
      <w:r>
        <w:rPr>
          <w:lang w:val="pt-BR"/>
        </w:rPr>
        <w:t>Mostra Emilio senta</w:t>
      </w:r>
      <w:r w:rsidR="00914AA9">
        <w:rPr>
          <w:lang w:val="pt-BR"/>
        </w:rPr>
        <w:t>do em frente ao bolo, pegando um chapéu de festa debaixo da sua mesa e colocando em sua cabeça enquanto sorri</w:t>
      </w:r>
      <w:r>
        <w:rPr>
          <w:lang w:val="pt-BR"/>
        </w:rPr>
        <w:t>.</w:t>
      </w:r>
    </w:p>
    <w:p w:rsidR="00914AA9" w:rsidRDefault="00914AA9" w:rsidP="00914AA9">
      <w:pPr>
        <w:pStyle w:val="PERSONAGEM"/>
        <w:rPr>
          <w:lang w:val="pt-BR"/>
        </w:rPr>
      </w:pPr>
      <w:r>
        <w:rPr>
          <w:lang w:val="pt-BR"/>
        </w:rPr>
        <w:t>Emílio (Pensando)</w:t>
      </w:r>
    </w:p>
    <w:p w:rsidR="00914AA9" w:rsidRDefault="00914AA9" w:rsidP="00914AA9">
      <w:pPr>
        <w:pStyle w:val="Dilogo"/>
        <w:rPr>
          <w:lang w:val="pt-BR"/>
        </w:rPr>
      </w:pPr>
      <w:r>
        <w:rPr>
          <w:lang w:val="pt-BR"/>
        </w:rPr>
        <w:t>- Ok, talvez nem tão surpreso assim.</w:t>
      </w:r>
    </w:p>
    <w:p w:rsidR="00234F5E" w:rsidRDefault="00234F5E" w:rsidP="00234F5E">
      <w:pPr>
        <w:pStyle w:val="PERSONAGEM"/>
        <w:rPr>
          <w:lang w:val="pt-BR"/>
        </w:rPr>
      </w:pPr>
      <w:r>
        <w:rPr>
          <w:lang w:val="pt-BR"/>
        </w:rPr>
        <w:t>TODOS (Junto com emilio)</w:t>
      </w:r>
    </w:p>
    <w:p w:rsidR="00234F5E" w:rsidRDefault="00234F5E" w:rsidP="00234F5E">
      <w:pPr>
        <w:pStyle w:val="Dilogo"/>
        <w:rPr>
          <w:lang w:val="pt-BR"/>
        </w:rPr>
      </w:pPr>
      <w:r>
        <w:rPr>
          <w:lang w:val="pt-BR"/>
        </w:rPr>
        <w:t>- RÁ! TIM! BUM! EMILIO! EMILIO! EMILIO!</w:t>
      </w:r>
    </w:p>
    <w:p w:rsidR="007B46C2" w:rsidRPr="007B46C2" w:rsidRDefault="007B46C2" w:rsidP="007B46C2">
      <w:pPr>
        <w:rPr>
          <w:lang w:val="pt-BR"/>
        </w:rPr>
      </w:pPr>
    </w:p>
    <w:p w:rsidR="00914AA9" w:rsidRDefault="00914AA9" w:rsidP="00914AA9">
      <w:pPr>
        <w:rPr>
          <w:lang w:val="pt-BR"/>
        </w:rPr>
      </w:pPr>
      <w:r>
        <w:rPr>
          <w:lang w:val="pt-BR"/>
        </w:rPr>
        <w:t>11 - Fade out.</w:t>
      </w:r>
    </w:p>
    <w:p w:rsidR="007A100D" w:rsidRDefault="007A100D" w:rsidP="007B46C2">
      <w:pPr>
        <w:pStyle w:val="TRANSIODEENCERRAMENTO"/>
        <w:rPr>
          <w:lang w:val="pt-BR"/>
        </w:rPr>
      </w:pPr>
    </w:p>
    <w:p w:rsidR="00B271CF" w:rsidRPr="00B271CF" w:rsidRDefault="00D67D91" w:rsidP="007B46C2">
      <w:pPr>
        <w:pStyle w:val="TRANSIODEENCERRAMENTO"/>
        <w:rPr>
          <w:lang w:val="pt-BR"/>
        </w:rPr>
      </w:pPr>
      <w:sdt>
        <w:sdtPr>
          <w:rPr>
            <w:lang w:val="pt-BR"/>
          </w:rPr>
          <w:alias w:val="Encerramento da cena:"/>
          <w:tag w:val="Encerramento da cena:"/>
          <w:id w:val="-1455401690"/>
          <w:placeholder>
            <w:docPart w:val="74156F921CE94E4C90EC09460E1D6295"/>
          </w:placeholder>
          <w:temporary/>
          <w:showingPlcHdr/>
          <w15:appearance w15:val="hidden"/>
        </w:sdtPr>
        <w:sdtEndPr/>
        <w:sdtContent>
          <w:r w:rsidR="007B46C2" w:rsidRPr="00C34A79">
            <w:rPr>
              <w:lang w:val="pt-BR" w:bidi="pt-BR"/>
            </w:rPr>
            <w:t>Encerramento da cena:</w:t>
          </w:r>
        </w:sdtContent>
      </w:sdt>
    </w:p>
    <w:p w:rsidR="00B271CF" w:rsidRPr="00B271CF" w:rsidRDefault="00B271CF" w:rsidP="00B271CF">
      <w:pPr>
        <w:pStyle w:val="Fim"/>
        <w:rPr>
          <w:lang w:val="pt-BR"/>
        </w:rPr>
      </w:pPr>
      <w:r>
        <w:rPr>
          <w:lang w:val="pt-BR"/>
        </w:rPr>
        <w:lastRenderedPageBreak/>
        <w:t>Fim</w:t>
      </w:r>
    </w:p>
    <w:sectPr w:rsidR="00B271CF" w:rsidRPr="00B271CF" w:rsidSect="00414BF7">
      <w:footerReference w:type="even" r:id="rId7"/>
      <w:footerReference w:type="default" r:id="rId8"/>
      <w:pgSz w:w="11906" w:h="16838" w:code="9"/>
      <w:pgMar w:top="1872" w:right="1800" w:bottom="187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D91" w:rsidRDefault="00D67D91" w:rsidP="00E57E78">
      <w:r>
        <w:separator/>
      </w:r>
    </w:p>
  </w:endnote>
  <w:endnote w:type="continuationSeparator" w:id="0">
    <w:p w:rsidR="00D67D91" w:rsidRDefault="00D67D91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03" w:rsidRDefault="00B72103" w:rsidP="00E57E78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PAGE  </w:instrText>
    </w:r>
    <w:r>
      <w:rPr>
        <w:lang w:val="pt-BR" w:bidi="pt-BR"/>
      </w:rPr>
      <w:fldChar w:fldCharType="separate"/>
    </w:r>
    <w:r w:rsidR="00C34A79">
      <w:rPr>
        <w:noProof/>
        <w:lang w:val="pt-BR" w:bidi="pt-BR"/>
      </w:rPr>
      <w:t>0</w:t>
    </w:r>
    <w:r>
      <w:rPr>
        <w:lang w:val="pt-BR" w:bidi="pt-BR"/>
      </w:rPr>
      <w:fldChar w:fldCharType="end"/>
    </w:r>
  </w:p>
  <w:p w:rsidR="00B72103" w:rsidRDefault="00B72103" w:rsidP="00E57E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03" w:rsidRPr="00C34A79" w:rsidRDefault="005F72B9" w:rsidP="00E57E78">
    <w:pPr>
      <w:pStyle w:val="Rodap"/>
      <w:rPr>
        <w:lang w:val="pt-BR"/>
      </w:rPr>
    </w:pPr>
    <w:r w:rsidRPr="00C34A79">
      <w:rPr>
        <w:lang w:val="pt-BR" w:bidi="pt-BR"/>
      </w:rPr>
      <w:fldChar w:fldCharType="begin"/>
    </w:r>
    <w:r w:rsidRPr="00C34A79">
      <w:rPr>
        <w:lang w:val="pt-BR" w:bidi="pt-BR"/>
      </w:rPr>
      <w:instrText xml:space="preserve"> PAGE   \* MERGEFORMAT </w:instrText>
    </w:r>
    <w:r w:rsidRPr="00C34A79">
      <w:rPr>
        <w:lang w:val="pt-BR" w:bidi="pt-BR"/>
      </w:rPr>
      <w:fldChar w:fldCharType="separate"/>
    </w:r>
    <w:r w:rsidR="00414CCB">
      <w:rPr>
        <w:noProof/>
        <w:lang w:val="pt-BR" w:bidi="pt-BR"/>
      </w:rPr>
      <w:t>6</w:t>
    </w:r>
    <w:r w:rsidRPr="00C34A79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D91" w:rsidRDefault="00D67D91" w:rsidP="00E57E78">
      <w:r>
        <w:separator/>
      </w:r>
    </w:p>
  </w:footnote>
  <w:footnote w:type="continuationSeparator" w:id="0">
    <w:p w:rsidR="00D67D91" w:rsidRDefault="00D67D91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78B2C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90431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243D0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AC86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32ECB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3AC74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5AC5D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0563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E9AB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8CE91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85736E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3921F3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3A75B4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3C"/>
    <w:rsid w:val="00001039"/>
    <w:rsid w:val="0001418C"/>
    <w:rsid w:val="00035C60"/>
    <w:rsid w:val="00041947"/>
    <w:rsid w:val="00045654"/>
    <w:rsid w:val="00056D5F"/>
    <w:rsid w:val="00061EF4"/>
    <w:rsid w:val="0006781B"/>
    <w:rsid w:val="00072820"/>
    <w:rsid w:val="000A5FE1"/>
    <w:rsid w:val="000B6410"/>
    <w:rsid w:val="000C0A58"/>
    <w:rsid w:val="000C3E55"/>
    <w:rsid w:val="000C7059"/>
    <w:rsid w:val="000D3A0B"/>
    <w:rsid w:val="000F0DAC"/>
    <w:rsid w:val="000F175B"/>
    <w:rsid w:val="00104064"/>
    <w:rsid w:val="0011730D"/>
    <w:rsid w:val="0012584A"/>
    <w:rsid w:val="00163F44"/>
    <w:rsid w:val="001677CB"/>
    <w:rsid w:val="00172D57"/>
    <w:rsid w:val="00193792"/>
    <w:rsid w:val="001B461A"/>
    <w:rsid w:val="00204F7D"/>
    <w:rsid w:val="002123CF"/>
    <w:rsid w:val="00234F5E"/>
    <w:rsid w:val="00241566"/>
    <w:rsid w:val="00246AB7"/>
    <w:rsid w:val="00261F0D"/>
    <w:rsid w:val="0026506B"/>
    <w:rsid w:val="00277499"/>
    <w:rsid w:val="002A2789"/>
    <w:rsid w:val="002A66E9"/>
    <w:rsid w:val="002B6EA1"/>
    <w:rsid w:val="002D0DA7"/>
    <w:rsid w:val="002D42E1"/>
    <w:rsid w:val="002D6663"/>
    <w:rsid w:val="002F0569"/>
    <w:rsid w:val="00312589"/>
    <w:rsid w:val="00314B09"/>
    <w:rsid w:val="003226B6"/>
    <w:rsid w:val="003226FE"/>
    <w:rsid w:val="0035382A"/>
    <w:rsid w:val="0036650E"/>
    <w:rsid w:val="003665ED"/>
    <w:rsid w:val="00371660"/>
    <w:rsid w:val="00374BD3"/>
    <w:rsid w:val="003804E3"/>
    <w:rsid w:val="0039505D"/>
    <w:rsid w:val="003B53A0"/>
    <w:rsid w:val="003C1A3A"/>
    <w:rsid w:val="003D64FA"/>
    <w:rsid w:val="003E3D09"/>
    <w:rsid w:val="00414BF7"/>
    <w:rsid w:val="00414CCB"/>
    <w:rsid w:val="00417E9F"/>
    <w:rsid w:val="0042554A"/>
    <w:rsid w:val="00426F35"/>
    <w:rsid w:val="00427F05"/>
    <w:rsid w:val="00466165"/>
    <w:rsid w:val="00472B3C"/>
    <w:rsid w:val="00472CCA"/>
    <w:rsid w:val="004733D6"/>
    <w:rsid w:val="00473698"/>
    <w:rsid w:val="00485B1F"/>
    <w:rsid w:val="004B0620"/>
    <w:rsid w:val="004D037C"/>
    <w:rsid w:val="00501FB0"/>
    <w:rsid w:val="005133FE"/>
    <w:rsid w:val="005408F6"/>
    <w:rsid w:val="00545B21"/>
    <w:rsid w:val="00546DC5"/>
    <w:rsid w:val="00574D50"/>
    <w:rsid w:val="00580E73"/>
    <w:rsid w:val="00593C4D"/>
    <w:rsid w:val="00593D01"/>
    <w:rsid w:val="005C431A"/>
    <w:rsid w:val="005D6F7A"/>
    <w:rsid w:val="005F72B9"/>
    <w:rsid w:val="00635C0E"/>
    <w:rsid w:val="00643393"/>
    <w:rsid w:val="00667FFE"/>
    <w:rsid w:val="00694806"/>
    <w:rsid w:val="006A2CAC"/>
    <w:rsid w:val="00705932"/>
    <w:rsid w:val="00716DEA"/>
    <w:rsid w:val="00751918"/>
    <w:rsid w:val="00767140"/>
    <w:rsid w:val="0077778F"/>
    <w:rsid w:val="007839BA"/>
    <w:rsid w:val="00794739"/>
    <w:rsid w:val="007A100D"/>
    <w:rsid w:val="007A14FF"/>
    <w:rsid w:val="007A1829"/>
    <w:rsid w:val="007A4131"/>
    <w:rsid w:val="007B453B"/>
    <w:rsid w:val="007B46C2"/>
    <w:rsid w:val="007E5FDF"/>
    <w:rsid w:val="007F00EB"/>
    <w:rsid w:val="007F50CC"/>
    <w:rsid w:val="00806AE6"/>
    <w:rsid w:val="00815C9A"/>
    <w:rsid w:val="00815DE1"/>
    <w:rsid w:val="00817CA2"/>
    <w:rsid w:val="00844509"/>
    <w:rsid w:val="00846DDB"/>
    <w:rsid w:val="008759D8"/>
    <w:rsid w:val="00883289"/>
    <w:rsid w:val="008B6F04"/>
    <w:rsid w:val="008E4DB9"/>
    <w:rsid w:val="008F07BE"/>
    <w:rsid w:val="00913F16"/>
    <w:rsid w:val="00914AA9"/>
    <w:rsid w:val="00914C48"/>
    <w:rsid w:val="00917F4B"/>
    <w:rsid w:val="009323BB"/>
    <w:rsid w:val="00932A65"/>
    <w:rsid w:val="009A3719"/>
    <w:rsid w:val="009D7260"/>
    <w:rsid w:val="009F6550"/>
    <w:rsid w:val="00A04E10"/>
    <w:rsid w:val="00A07300"/>
    <w:rsid w:val="00A26553"/>
    <w:rsid w:val="00A600F2"/>
    <w:rsid w:val="00A71392"/>
    <w:rsid w:val="00AA2A52"/>
    <w:rsid w:val="00AA47A8"/>
    <w:rsid w:val="00AD7A0B"/>
    <w:rsid w:val="00B01C60"/>
    <w:rsid w:val="00B04FB7"/>
    <w:rsid w:val="00B271CF"/>
    <w:rsid w:val="00B44008"/>
    <w:rsid w:val="00B45F36"/>
    <w:rsid w:val="00B64663"/>
    <w:rsid w:val="00B666E4"/>
    <w:rsid w:val="00B72103"/>
    <w:rsid w:val="00B90D9A"/>
    <w:rsid w:val="00B946F2"/>
    <w:rsid w:val="00BA6770"/>
    <w:rsid w:val="00BA7C52"/>
    <w:rsid w:val="00BC4B7A"/>
    <w:rsid w:val="00BD29CE"/>
    <w:rsid w:val="00BD39A8"/>
    <w:rsid w:val="00BE75F1"/>
    <w:rsid w:val="00C05BCC"/>
    <w:rsid w:val="00C2731E"/>
    <w:rsid w:val="00C31B07"/>
    <w:rsid w:val="00C34A79"/>
    <w:rsid w:val="00C53EDF"/>
    <w:rsid w:val="00C5750C"/>
    <w:rsid w:val="00C6648D"/>
    <w:rsid w:val="00C66C3C"/>
    <w:rsid w:val="00C6709E"/>
    <w:rsid w:val="00C965E0"/>
    <w:rsid w:val="00CA13BD"/>
    <w:rsid w:val="00CB7FB6"/>
    <w:rsid w:val="00CD20FD"/>
    <w:rsid w:val="00CD4ECA"/>
    <w:rsid w:val="00D07392"/>
    <w:rsid w:val="00D476C5"/>
    <w:rsid w:val="00D662FD"/>
    <w:rsid w:val="00D67D91"/>
    <w:rsid w:val="00D755C0"/>
    <w:rsid w:val="00D77F25"/>
    <w:rsid w:val="00D95CC7"/>
    <w:rsid w:val="00DC14CA"/>
    <w:rsid w:val="00DC4099"/>
    <w:rsid w:val="00DD2C6C"/>
    <w:rsid w:val="00DD413D"/>
    <w:rsid w:val="00DE4ED8"/>
    <w:rsid w:val="00E004B1"/>
    <w:rsid w:val="00E05DCE"/>
    <w:rsid w:val="00E25AAA"/>
    <w:rsid w:val="00E57E78"/>
    <w:rsid w:val="00E66F78"/>
    <w:rsid w:val="00E70DE1"/>
    <w:rsid w:val="00EB0E71"/>
    <w:rsid w:val="00EE3F16"/>
    <w:rsid w:val="00EF1DA2"/>
    <w:rsid w:val="00EF5992"/>
    <w:rsid w:val="00F1030C"/>
    <w:rsid w:val="00F275B5"/>
    <w:rsid w:val="00F82056"/>
    <w:rsid w:val="00F8523F"/>
    <w:rsid w:val="00FA3D4F"/>
    <w:rsid w:val="00FB54C8"/>
    <w:rsid w:val="00FD24EE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40723C"/>
  <w15:docId w15:val="{56404A62-2B76-45D7-B124-8F25C78A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79"/>
    <w:rPr>
      <w:rFonts w:ascii="Courier New" w:hAnsi="Courier New" w:cs="Courier New"/>
    </w:rPr>
  </w:style>
  <w:style w:type="paragraph" w:styleId="Ttulo1">
    <w:name w:val="heading 1"/>
    <w:basedOn w:val="Normal"/>
    <w:next w:val="Normal"/>
    <w:rsid w:val="00C34A79"/>
    <w:pPr>
      <w:keepNext/>
      <w:pBdr>
        <w:bottom w:val="single" w:sz="2" w:space="1" w:color="333399"/>
      </w:pBdr>
      <w:spacing w:before="300" w:after="180"/>
      <w:outlineLvl w:val="0"/>
    </w:pPr>
    <w:rPr>
      <w:b/>
      <w:bCs/>
      <w:color w:val="333399"/>
      <w:kern w:val="32"/>
      <w:sz w:val="28"/>
      <w:szCs w:val="32"/>
      <w:lang w:eastAsia="zh-CN"/>
    </w:rPr>
  </w:style>
  <w:style w:type="paragraph" w:styleId="Ttulo2">
    <w:name w:val="heading 2"/>
    <w:basedOn w:val="Normal"/>
    <w:next w:val="Normal"/>
    <w:semiHidden/>
    <w:unhideWhenUsed/>
    <w:qFormat/>
    <w:rsid w:val="00C34A79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Ttulo3">
    <w:name w:val="heading 3"/>
    <w:basedOn w:val="Normal"/>
    <w:next w:val="Normal"/>
    <w:semiHidden/>
    <w:unhideWhenUsed/>
    <w:qFormat/>
    <w:rsid w:val="00C34A79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Ttulo4">
    <w:name w:val="heading 4"/>
    <w:basedOn w:val="Normal"/>
    <w:next w:val="Normal"/>
    <w:semiHidden/>
    <w:unhideWhenUsed/>
    <w:qFormat/>
    <w:rsid w:val="00C34A79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Ttulo5">
    <w:name w:val="heading 5"/>
    <w:basedOn w:val="Normal"/>
    <w:next w:val="Normal"/>
    <w:semiHidden/>
    <w:unhideWhenUsed/>
    <w:qFormat/>
    <w:rsid w:val="00C34A79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Ttulo6">
    <w:name w:val="heading 6"/>
    <w:basedOn w:val="Normal"/>
    <w:next w:val="Normal"/>
    <w:semiHidden/>
    <w:unhideWhenUsed/>
    <w:qFormat/>
    <w:rsid w:val="00C34A79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Ttulo7">
    <w:name w:val="heading 7"/>
    <w:basedOn w:val="Normal"/>
    <w:next w:val="Normal"/>
    <w:semiHidden/>
    <w:unhideWhenUsed/>
    <w:qFormat/>
    <w:rsid w:val="00C34A79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Ttulo8">
    <w:name w:val="heading 8"/>
    <w:basedOn w:val="Normal"/>
    <w:next w:val="Normal"/>
    <w:semiHidden/>
    <w:unhideWhenUsed/>
    <w:qFormat/>
    <w:rsid w:val="00C34A79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Ttulo9">
    <w:name w:val="heading 9"/>
    <w:basedOn w:val="Normal"/>
    <w:next w:val="Normal"/>
    <w:semiHidden/>
    <w:unhideWhenUsed/>
    <w:qFormat/>
    <w:rsid w:val="00C34A79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ERSONAGEM">
    <w:name w:val="PERSONAGEM"/>
    <w:basedOn w:val="Normal"/>
    <w:next w:val="Dilogo"/>
    <w:link w:val="CaracteredePERSONAGEM"/>
    <w:qFormat/>
    <w:rsid w:val="00C34A79"/>
    <w:pPr>
      <w:keepNext/>
      <w:ind w:left="2520" w:right="1080"/>
    </w:pPr>
    <w:rPr>
      <w:caps/>
      <w:color w:val="17365D" w:themeColor="text2" w:themeShade="BF"/>
    </w:rPr>
  </w:style>
  <w:style w:type="paragraph" w:customStyle="1" w:styleId="CABEALHODECENA">
    <w:name w:val="CABEÇALHO DE CENA"/>
    <w:basedOn w:val="Normal"/>
    <w:next w:val="Normal"/>
    <w:link w:val="CaracteredeCABEALHODECENA"/>
    <w:qFormat/>
    <w:rsid w:val="00C34A79"/>
    <w:rPr>
      <w:caps/>
      <w:color w:val="632423" w:themeColor="accent2" w:themeShade="80"/>
    </w:rPr>
  </w:style>
  <w:style w:type="character" w:customStyle="1" w:styleId="CaracteredePERSONAGEM">
    <w:name w:val="Caractere de PERSONAGEM"/>
    <w:basedOn w:val="Fontepargpadro"/>
    <w:link w:val="PERSONAGEM"/>
    <w:rsid w:val="00C34A79"/>
    <w:rPr>
      <w:rFonts w:ascii="Courier New" w:hAnsi="Courier New" w:cs="Courier New"/>
      <w:caps/>
      <w:color w:val="17365D" w:themeColor="text2" w:themeShade="BF"/>
    </w:rPr>
  </w:style>
  <w:style w:type="character" w:customStyle="1" w:styleId="CaracteredeCABEALHODECENA">
    <w:name w:val="Caractere de CABEÇALHO DE CENA"/>
    <w:basedOn w:val="CaracteredePERSONAGEM"/>
    <w:link w:val="CABEALHODECENA"/>
    <w:rsid w:val="00C34A79"/>
    <w:rPr>
      <w:rFonts w:ascii="Courier New" w:hAnsi="Courier New" w:cs="Courier New"/>
      <w:caps/>
      <w:color w:val="632423" w:themeColor="accent2" w:themeShade="80"/>
    </w:rPr>
  </w:style>
  <w:style w:type="paragraph" w:customStyle="1" w:styleId="TRANSIODEABERTURA">
    <w:name w:val="TRANSIÇÃO DE ABERTURA"/>
    <w:basedOn w:val="Normal"/>
    <w:next w:val="CABEALHODECENA"/>
    <w:qFormat/>
    <w:rsid w:val="00C34A79"/>
    <w:rPr>
      <w:caps/>
    </w:rPr>
  </w:style>
  <w:style w:type="paragraph" w:customStyle="1" w:styleId="Dilogo">
    <w:name w:val="Diálogo"/>
    <w:basedOn w:val="Normal"/>
    <w:next w:val="Normal"/>
    <w:qFormat/>
    <w:rsid w:val="00C34A79"/>
    <w:pPr>
      <w:ind w:left="1440" w:right="1080"/>
    </w:pPr>
  </w:style>
  <w:style w:type="paragraph" w:customStyle="1" w:styleId="Entreparnteses">
    <w:name w:val="Entre parênteses"/>
    <w:next w:val="PERSONAGEM"/>
    <w:qFormat/>
    <w:rsid w:val="00C34A79"/>
    <w:pPr>
      <w:keepNext/>
      <w:widowControl w:val="0"/>
      <w:ind w:left="2160" w:right="2160"/>
    </w:pPr>
    <w:rPr>
      <w:rFonts w:ascii="Courier New" w:hAnsi="Courier New" w:cs="Courier New"/>
    </w:rPr>
  </w:style>
  <w:style w:type="paragraph" w:customStyle="1" w:styleId="TRANSIODEENCERRAMENTO">
    <w:name w:val="TRANSIÇÃO DE ENCERRAMENTO"/>
    <w:basedOn w:val="TRANSIODEABERTURA"/>
    <w:next w:val="CABEALHODECENA"/>
    <w:qFormat/>
    <w:rsid w:val="00C34A79"/>
    <w:pPr>
      <w:jc w:val="right"/>
    </w:pPr>
  </w:style>
  <w:style w:type="paragraph" w:styleId="Rodap">
    <w:name w:val="footer"/>
    <w:basedOn w:val="Normal"/>
    <w:rsid w:val="00C34A79"/>
    <w:pPr>
      <w:jc w:val="right"/>
    </w:pPr>
  </w:style>
  <w:style w:type="paragraph" w:customStyle="1" w:styleId="Endereo">
    <w:name w:val="Endereço"/>
    <w:basedOn w:val="Normal"/>
    <w:qFormat/>
    <w:rsid w:val="00C34A79"/>
    <w:pPr>
      <w:spacing w:before="400" w:after="0"/>
      <w:contextualSpacing/>
      <w:jc w:val="right"/>
    </w:pPr>
  </w:style>
  <w:style w:type="paragraph" w:customStyle="1" w:styleId="Fim">
    <w:name w:val="Fim"/>
    <w:basedOn w:val="Normal"/>
    <w:qFormat/>
    <w:rsid w:val="00C34A79"/>
    <w:pPr>
      <w:spacing w:before="240"/>
      <w:jc w:val="center"/>
    </w:pPr>
    <w:rPr>
      <w:caps/>
    </w:rPr>
  </w:style>
  <w:style w:type="paragraph" w:styleId="Ttulo">
    <w:name w:val="Title"/>
    <w:basedOn w:val="Normal"/>
    <w:qFormat/>
    <w:rsid w:val="00C34A79"/>
    <w:pPr>
      <w:spacing w:before="3000" w:after="600" w:line="480" w:lineRule="auto"/>
      <w:jc w:val="center"/>
      <w:outlineLvl w:val="0"/>
    </w:pPr>
    <w:rPr>
      <w:bCs/>
      <w:caps/>
      <w:kern w:val="28"/>
    </w:rPr>
  </w:style>
  <w:style w:type="paragraph" w:customStyle="1" w:styleId="Autor">
    <w:name w:val="Autor"/>
    <w:basedOn w:val="Normal"/>
    <w:qFormat/>
    <w:rsid w:val="00C34A79"/>
    <w:pPr>
      <w:spacing w:after="0" w:line="480" w:lineRule="auto"/>
      <w:contextualSpacing/>
      <w:jc w:val="center"/>
    </w:pPr>
  </w:style>
  <w:style w:type="table" w:styleId="Tabelacomgrade">
    <w:name w:val="Table Grid"/>
    <w:basedOn w:val="Tabelanormal"/>
    <w:uiPriority w:val="59"/>
    <w:rsid w:val="00C34A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34A79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C34A79"/>
    <w:rPr>
      <w:rFonts w:ascii="Courier New" w:hAnsi="Courier New" w:cs="Courier New"/>
    </w:rPr>
  </w:style>
  <w:style w:type="character" w:styleId="TextodoEspaoReservado">
    <w:name w:val="Placeholder Text"/>
    <w:basedOn w:val="Fontepargpadro"/>
    <w:uiPriority w:val="99"/>
    <w:semiHidden/>
    <w:rsid w:val="00C34A79"/>
    <w:rPr>
      <w:rFonts w:ascii="Courier New" w:hAnsi="Courier New" w:cs="Courier New"/>
      <w:color w:val="595959" w:themeColor="text1" w:themeTint="A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4A79"/>
    <w:pPr>
      <w:spacing w:after="0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A79"/>
    <w:rPr>
      <w:rFonts w:ascii="Tahoma" w:hAnsi="Tahoma" w:cs="Tahoma"/>
      <w:sz w:val="22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rsid w:val="00C34A79"/>
  </w:style>
  <w:style w:type="paragraph" w:styleId="Textoembloco">
    <w:name w:val="Block Text"/>
    <w:basedOn w:val="Normal"/>
    <w:uiPriority w:val="99"/>
    <w:semiHidden/>
    <w:unhideWhenUsed/>
    <w:rsid w:val="00C34A79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34A7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34A79"/>
    <w:rPr>
      <w:rFonts w:ascii="Courier New" w:hAnsi="Courier New" w:cs="Courier New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34A7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34A79"/>
    <w:rPr>
      <w:rFonts w:ascii="Courier New" w:hAnsi="Courier New" w:cs="Courier New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34A7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34A79"/>
    <w:rPr>
      <w:rFonts w:ascii="Courier New" w:hAnsi="Courier New" w:cs="Courier New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34A7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34A79"/>
    <w:rPr>
      <w:rFonts w:ascii="Courier New" w:hAnsi="Courier New" w:cs="Courier New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34A7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34A79"/>
    <w:rPr>
      <w:rFonts w:ascii="Courier New" w:hAnsi="Courier New" w:cs="Courier New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34A79"/>
    <w:pPr>
      <w:spacing w:after="20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34A79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34A7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34A79"/>
    <w:rPr>
      <w:rFonts w:ascii="Courier New" w:hAnsi="Courier New" w:cs="Courier New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34A7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34A79"/>
    <w:rPr>
      <w:rFonts w:ascii="Courier New" w:hAnsi="Courier New" w:cs="Courier New"/>
      <w:sz w:val="2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C34A79"/>
    <w:rPr>
      <w:rFonts w:ascii="Courier New" w:hAnsi="Courier New" w:cs="Courier New"/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4A79"/>
    <w:rPr>
      <w:i/>
      <w:iCs/>
      <w:color w:val="1F497D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34A79"/>
    <w:pPr>
      <w:spacing w:after="0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34A79"/>
    <w:rPr>
      <w:rFonts w:ascii="Courier New" w:hAnsi="Courier New" w:cs="Courier New"/>
    </w:rPr>
  </w:style>
  <w:style w:type="table" w:styleId="GradeColorida">
    <w:name w:val="Colorful Grid"/>
    <w:basedOn w:val="Tabelanormal"/>
    <w:uiPriority w:val="73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34A7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34A7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34A7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34A7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34A7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34A7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34A7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C34A79"/>
    <w:rPr>
      <w:rFonts w:ascii="Courier New" w:hAnsi="Courier New" w:cs="Courier New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34A79"/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34A79"/>
    <w:rPr>
      <w:rFonts w:ascii="Courier New" w:hAnsi="Courier New" w:cs="Courier New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4A7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4A79"/>
    <w:rPr>
      <w:rFonts w:ascii="Courier New" w:hAnsi="Courier New" w:cs="Courier New"/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C34A7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34A7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34A7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34A7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34A7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34A7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34A7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C34A79"/>
  </w:style>
  <w:style w:type="character" w:customStyle="1" w:styleId="DataChar">
    <w:name w:val="Data Char"/>
    <w:basedOn w:val="Fontepargpadro"/>
    <w:link w:val="Data"/>
    <w:uiPriority w:val="99"/>
    <w:semiHidden/>
    <w:rsid w:val="00C34A79"/>
    <w:rPr>
      <w:rFonts w:ascii="Courier New" w:hAnsi="Courier New" w:cs="Courier New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34A79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34A79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34A79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34A79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C34A79"/>
    <w:rPr>
      <w:rFonts w:ascii="Courier New" w:hAnsi="Courier New" w:cs="Courier New"/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C34A79"/>
    <w:rPr>
      <w:rFonts w:ascii="Courier New" w:hAnsi="Courier New" w:cs="Courier New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A79"/>
    <w:pPr>
      <w:spacing w:after="0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4A79"/>
    <w:rPr>
      <w:rFonts w:ascii="Courier New" w:hAnsi="Courier New" w:cs="Courier New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C34A79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/>
    </w:rPr>
  </w:style>
  <w:style w:type="paragraph" w:styleId="Remetente">
    <w:name w:val="envelope return"/>
    <w:basedOn w:val="Normal"/>
    <w:uiPriority w:val="99"/>
    <w:semiHidden/>
    <w:unhideWhenUsed/>
    <w:rsid w:val="00C34A79"/>
    <w:pPr>
      <w:spacing w:after="0"/>
    </w:pPr>
    <w:rPr>
      <w:rFonts w:eastAsiaTheme="majorEastAsia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34A79"/>
    <w:rPr>
      <w:rFonts w:ascii="Courier New" w:hAnsi="Courier New" w:cs="Courier New"/>
      <w:color w:val="80008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C34A79"/>
    <w:rPr>
      <w:rFonts w:ascii="Courier New" w:hAnsi="Courier New" w:cs="Courier New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34A79"/>
    <w:pPr>
      <w:spacing w:after="0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34A79"/>
    <w:rPr>
      <w:rFonts w:ascii="Courier New" w:hAnsi="Courier New" w:cs="Courier New"/>
      <w:sz w:val="22"/>
      <w:szCs w:val="20"/>
    </w:rPr>
  </w:style>
  <w:style w:type="table" w:styleId="TabeladeGrade1Clara">
    <w:name w:val="Grid Table 1 Light"/>
    <w:basedOn w:val="Tabelanormal"/>
    <w:uiPriority w:val="46"/>
    <w:rsid w:val="00C34A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34A7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34A7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34A7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34A7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34A7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34A7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34A7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34A7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34A7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34A7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34A7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34A7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34A7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3">
    <w:name w:val="Grid Table 3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34A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34A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34A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34A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34A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34A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34A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34A7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34A7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34A7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34A7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34A7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34A7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34A7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34A7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34A7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34A7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34A7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34A7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34A7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34A7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C34A79"/>
    <w:rPr>
      <w:rFonts w:ascii="Courier New" w:hAnsi="Courier New" w:cs="Courier New"/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C34A79"/>
    <w:rPr>
      <w:rFonts w:ascii="Courier New" w:hAnsi="Courier New" w:cs="Courier New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C34A79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34A79"/>
    <w:rPr>
      <w:rFonts w:ascii="Courier New" w:hAnsi="Courier New" w:cs="Courier New"/>
      <w:i/>
      <w:iCs/>
    </w:rPr>
  </w:style>
  <w:style w:type="character" w:styleId="CitaoHTML">
    <w:name w:val="HTML Cite"/>
    <w:basedOn w:val="Fontepargpadro"/>
    <w:uiPriority w:val="99"/>
    <w:semiHidden/>
    <w:unhideWhenUsed/>
    <w:rsid w:val="00C34A79"/>
    <w:rPr>
      <w:rFonts w:ascii="Courier New" w:hAnsi="Courier New" w:cs="Courier New"/>
      <w:i/>
      <w:iCs/>
    </w:rPr>
  </w:style>
  <w:style w:type="character" w:styleId="CdigoHTML">
    <w:name w:val="HTML Code"/>
    <w:basedOn w:val="Fontepargpadro"/>
    <w:uiPriority w:val="99"/>
    <w:semiHidden/>
    <w:unhideWhenUsed/>
    <w:rsid w:val="00C34A79"/>
    <w:rPr>
      <w:rFonts w:ascii="Consolas" w:hAnsi="Consolas" w:cs="Courier New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C34A79"/>
    <w:rPr>
      <w:rFonts w:ascii="Courier New" w:hAnsi="Courier New" w:cs="Courier New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C34A79"/>
    <w:rPr>
      <w:rFonts w:ascii="Consolas" w:hAnsi="Consolas" w:cs="Courier New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4A79"/>
    <w:pPr>
      <w:spacing w:after="0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4A79"/>
    <w:rPr>
      <w:rFonts w:ascii="Consolas" w:hAnsi="Consolas" w:cs="Courier New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C34A79"/>
    <w:rPr>
      <w:rFonts w:ascii="Consolas" w:hAnsi="Consolas" w:cs="Courier New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C34A79"/>
    <w:rPr>
      <w:rFonts w:ascii="Consolas" w:hAnsi="Consolas" w:cs="Courier New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C34A79"/>
    <w:rPr>
      <w:rFonts w:ascii="Courier New" w:hAnsi="Courier New" w:cs="Courier New"/>
      <w:i/>
      <w:iCs/>
    </w:rPr>
  </w:style>
  <w:style w:type="character" w:styleId="Hyperlink">
    <w:name w:val="Hyperlink"/>
    <w:basedOn w:val="Fontepargpadro"/>
    <w:uiPriority w:val="99"/>
    <w:semiHidden/>
    <w:unhideWhenUsed/>
    <w:rsid w:val="00C34A79"/>
    <w:rPr>
      <w:rFonts w:ascii="Courier New" w:hAnsi="Courier New" w:cs="Courier New"/>
      <w:color w:val="0000F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34A79"/>
    <w:pPr>
      <w:spacing w:after="0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34A79"/>
    <w:pPr>
      <w:spacing w:after="0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34A79"/>
    <w:pPr>
      <w:spacing w:after="0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34A79"/>
    <w:pPr>
      <w:spacing w:after="0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34A79"/>
    <w:pPr>
      <w:spacing w:after="0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34A79"/>
    <w:pPr>
      <w:spacing w:after="0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34A79"/>
    <w:pPr>
      <w:spacing w:after="0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34A79"/>
    <w:pPr>
      <w:spacing w:after="0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34A79"/>
    <w:pPr>
      <w:spacing w:after="0"/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34A79"/>
    <w:rPr>
      <w:rFonts w:eastAsiaTheme="majorEastAsia"/>
      <w:b/>
      <w:bCs/>
    </w:rPr>
  </w:style>
  <w:style w:type="character" w:styleId="nfaseIntensa">
    <w:name w:val="Intense Emphasis"/>
    <w:basedOn w:val="Fontepargpadro"/>
    <w:uiPriority w:val="21"/>
    <w:qFormat/>
    <w:rsid w:val="00C34A79"/>
    <w:rPr>
      <w:rFonts w:ascii="Courier New" w:hAnsi="Courier New" w:cs="Courier New"/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4A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4A79"/>
    <w:rPr>
      <w:rFonts w:ascii="Courier New" w:hAnsi="Courier New" w:cs="Courier New"/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34A79"/>
    <w:rPr>
      <w:rFonts w:ascii="Courier New" w:hAnsi="Courier New" w:cs="Courier New"/>
      <w:b/>
      <w:bCs/>
      <w:caps w:val="0"/>
      <w:smallCaps/>
      <w:color w:val="365F91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C34A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34A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34A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34A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34A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34A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34A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34A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34A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34A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34A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34A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34A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34A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34A7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34A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34A7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34A7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34A7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34A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34A7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C34A79"/>
    <w:rPr>
      <w:rFonts w:ascii="Courier New" w:hAnsi="Courier New" w:cs="Courier New"/>
    </w:rPr>
  </w:style>
  <w:style w:type="paragraph" w:styleId="Lista">
    <w:name w:val="List"/>
    <w:basedOn w:val="Normal"/>
    <w:uiPriority w:val="99"/>
    <w:semiHidden/>
    <w:unhideWhenUsed/>
    <w:rsid w:val="00C34A7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C34A7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C34A7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C34A7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C34A79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unhideWhenUsed/>
    <w:rsid w:val="00C34A79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34A79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34A79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34A79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34A79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34A79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34A79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34A79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34A79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34A79"/>
    <w:pPr>
      <w:spacing w:after="120"/>
      <w:ind w:left="1415"/>
      <w:contextualSpacing/>
    </w:pPr>
  </w:style>
  <w:style w:type="paragraph" w:styleId="Numerada">
    <w:name w:val="List Number"/>
    <w:basedOn w:val="Normal"/>
    <w:uiPriority w:val="99"/>
    <w:semiHidden/>
    <w:unhideWhenUsed/>
    <w:rsid w:val="00C34A79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34A79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34A79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34A79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34A79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qFormat/>
    <w:rsid w:val="00C34A79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34A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34A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34A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34A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34A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34A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34A7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2">
    <w:name w:val="List Table 2"/>
    <w:basedOn w:val="Tabelanormal"/>
    <w:uiPriority w:val="47"/>
    <w:rsid w:val="00C34A7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34A7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34A7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34A7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34A7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34A7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34A7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3">
    <w:name w:val="List Table 3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34A7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34A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34A7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34A7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34A7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34A7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34A7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34A7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34A7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34A7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34A7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34A7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34A7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34A7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34A7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34A7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34A7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34A7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34A7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34A7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34A7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34A7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34A7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C34A7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urier New"/>
      <w:sz w:val="22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34A79"/>
    <w:rPr>
      <w:rFonts w:ascii="Consolas" w:hAnsi="Consolas" w:cs="Courier New"/>
      <w:sz w:val="22"/>
    </w:rPr>
  </w:style>
  <w:style w:type="table" w:styleId="GradeMdia1">
    <w:name w:val="Medium Grid 1"/>
    <w:basedOn w:val="Tabelanormal"/>
    <w:uiPriority w:val="67"/>
    <w:semiHidden/>
    <w:unhideWhenUsed/>
    <w:rsid w:val="00C34A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34A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34A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34A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34A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34A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34A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34A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34A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34A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34A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34A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34A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34A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34A7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34A7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34A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34A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34A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34A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34A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34A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34A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34A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34A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34A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34A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34A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34A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34A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C34A79"/>
    <w:rPr>
      <w:rFonts w:ascii="Courier New" w:hAnsi="Courier New" w:cs="Courier New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34A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34A79"/>
    <w:rPr>
      <w:rFonts w:ascii="Courier New" w:eastAsiaTheme="majorEastAsia" w:hAnsi="Courier New" w:cs="Courier New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C34A79"/>
    <w:pPr>
      <w:widowControl w:val="0"/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4A79"/>
    <w:rPr>
      <w:rFonts w:ascii="Times New Roman" w:hAnsi="Times New Roman"/>
    </w:rPr>
  </w:style>
  <w:style w:type="paragraph" w:styleId="Recuonormal">
    <w:name w:val="Normal Indent"/>
    <w:basedOn w:val="Normal"/>
    <w:uiPriority w:val="99"/>
    <w:semiHidden/>
    <w:unhideWhenUsed/>
    <w:rsid w:val="00C34A79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34A79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34A79"/>
    <w:rPr>
      <w:rFonts w:ascii="Courier New" w:hAnsi="Courier New" w:cs="Courier New"/>
    </w:rPr>
  </w:style>
  <w:style w:type="character" w:styleId="Nmerodepgina">
    <w:name w:val="page number"/>
    <w:basedOn w:val="Fontepargpadro"/>
    <w:uiPriority w:val="99"/>
    <w:semiHidden/>
    <w:unhideWhenUsed/>
    <w:rsid w:val="00C34A79"/>
    <w:rPr>
      <w:rFonts w:ascii="Courier New" w:hAnsi="Courier New" w:cs="Courier New"/>
    </w:rPr>
  </w:style>
  <w:style w:type="table" w:styleId="TabelaSimples1">
    <w:name w:val="Plain Table 1"/>
    <w:basedOn w:val="Tabelanormal"/>
    <w:uiPriority w:val="41"/>
    <w:rsid w:val="00C34A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C34A7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C34A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34A7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34A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34A79"/>
    <w:pPr>
      <w:spacing w:after="0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34A79"/>
    <w:rPr>
      <w:rFonts w:ascii="Consolas" w:hAnsi="Consolas" w:cs="Courier New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qFormat/>
    <w:rsid w:val="00C34A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4A79"/>
    <w:rPr>
      <w:rFonts w:ascii="Courier New" w:hAnsi="Courier New" w:cs="Courier New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34A79"/>
  </w:style>
  <w:style w:type="character" w:customStyle="1" w:styleId="SaudaoChar">
    <w:name w:val="Saudação Char"/>
    <w:basedOn w:val="Fontepargpadro"/>
    <w:link w:val="Saudao"/>
    <w:uiPriority w:val="99"/>
    <w:semiHidden/>
    <w:rsid w:val="00C34A79"/>
    <w:rPr>
      <w:rFonts w:ascii="Courier New" w:hAnsi="Courier New" w:cs="Courier New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C34A79"/>
    <w:pPr>
      <w:spacing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34A79"/>
    <w:rPr>
      <w:rFonts w:ascii="Courier New" w:hAnsi="Courier New" w:cs="Courier New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C34A79"/>
    <w:rPr>
      <w:rFonts w:ascii="Courier New" w:hAnsi="Courier New" w:cs="Courier New"/>
      <w:u w:val="dotted"/>
    </w:rPr>
  </w:style>
  <w:style w:type="character" w:styleId="Forte">
    <w:name w:val="Strong"/>
    <w:basedOn w:val="Fontepargpadro"/>
    <w:uiPriority w:val="22"/>
    <w:qFormat/>
    <w:rsid w:val="00C34A79"/>
    <w:rPr>
      <w:rFonts w:ascii="Courier New" w:hAnsi="Courier New" w:cs="Courier New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C34A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34A79"/>
    <w:rPr>
      <w:rFonts w:ascii="Courier New" w:eastAsiaTheme="minorEastAsia" w:hAnsi="Courier New" w:cs="Courier New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qFormat/>
    <w:rsid w:val="00C34A79"/>
    <w:rPr>
      <w:rFonts w:ascii="Courier New" w:hAnsi="Courier New" w:cs="Courier New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C34A79"/>
    <w:rPr>
      <w:rFonts w:ascii="Courier New" w:hAnsi="Courier New" w:cs="Courier New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34A79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34A79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34A79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34A79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34A79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34A79"/>
    <w:pPr>
      <w:widowControl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34A79"/>
    <w:pPr>
      <w:widowControl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34A79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34A79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34A79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34A79"/>
    <w:pPr>
      <w:widowControl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34A79"/>
    <w:pPr>
      <w:widowControl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34A79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34A79"/>
    <w:pPr>
      <w:widowControl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34A79"/>
    <w:pPr>
      <w:widowControl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34A79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34A79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C34A79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34A79"/>
    <w:pPr>
      <w:widowControl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34A79"/>
    <w:pPr>
      <w:widowControl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34A79"/>
    <w:pPr>
      <w:widowControl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34A79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34A79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34A79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34A79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34A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34A79"/>
    <w:pPr>
      <w:widowControl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34A79"/>
    <w:pPr>
      <w:widowControl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34A79"/>
    <w:pPr>
      <w:widowControl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34A79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34A79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34A79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34A79"/>
    <w:pPr>
      <w:widowControl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34A79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34A7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34A79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34A79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C34A79"/>
    <w:pPr>
      <w:widowControl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C34A79"/>
    <w:pPr>
      <w:widowControl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C34A79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34A79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C34A79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34A7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34A79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34A79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C34A79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C34A79"/>
    <w:pPr>
      <w:spacing w:before="120"/>
    </w:pPr>
    <w:rPr>
      <w:rFonts w:eastAsiaTheme="majorEastAsia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34A79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34A7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34A7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34A7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34A7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34A7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34A7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34A79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34A79"/>
    <w:pPr>
      <w:spacing w:after="100"/>
      <w:ind w:left="192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4A79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/>
      <w:b w:val="0"/>
      <w:bCs w:val="0"/>
      <w:color w:val="365F91" w:themeColor="accent1" w:themeShade="BF"/>
      <w:kern w:val="0"/>
      <w:sz w:val="3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34A79"/>
    <w:rPr>
      <w:rFonts w:ascii="Courier New" w:hAnsi="Courier New" w:cs="Courier New"/>
      <w:color w:val="595959" w:themeColor="text1" w:themeTint="A6"/>
      <w:shd w:val="clear" w:color="auto" w:fill="E6E6E6"/>
    </w:rPr>
  </w:style>
  <w:style w:type="numbering" w:styleId="111111">
    <w:name w:val="Outline List 2"/>
    <w:basedOn w:val="Semlista"/>
    <w:uiPriority w:val="99"/>
    <w:semiHidden/>
    <w:unhideWhenUsed/>
    <w:rsid w:val="00C34A79"/>
    <w:pPr>
      <w:numPr>
        <w:numId w:val="12"/>
      </w:numPr>
    </w:pPr>
  </w:style>
  <w:style w:type="numbering" w:styleId="1ai">
    <w:name w:val="Outline List 1"/>
    <w:basedOn w:val="Semlista"/>
    <w:uiPriority w:val="99"/>
    <w:semiHidden/>
    <w:unhideWhenUsed/>
    <w:rsid w:val="00C34A79"/>
    <w:pPr>
      <w:numPr>
        <w:numId w:val="13"/>
      </w:numPr>
    </w:pPr>
  </w:style>
  <w:style w:type="numbering" w:styleId="Artigoseo">
    <w:name w:val="Outline List 3"/>
    <w:basedOn w:val="Semlista"/>
    <w:uiPriority w:val="99"/>
    <w:semiHidden/>
    <w:unhideWhenUsed/>
    <w:rsid w:val="00C34A79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63772.MGR\AppData\Roaming\Microsoft\Modelos\Rotei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9CEE2AE69F4A3FA8128DDC89E18F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1AC331-A808-4B4E-BFDE-03114B3964FB}"/>
      </w:docPartPr>
      <w:docPartBody>
        <w:p w:rsidR="00D41888" w:rsidRDefault="00BD3C41">
          <w:pPr>
            <w:pStyle w:val="A29CEE2AE69F4A3FA8128DDC89E18F73"/>
          </w:pPr>
          <w:r w:rsidRPr="00C34A79">
            <w:rPr>
              <w:lang w:bidi="pt-BR"/>
            </w:rPr>
            <w:t>Encerramento da cena:</w:t>
          </w:r>
        </w:p>
      </w:docPartBody>
    </w:docPart>
    <w:docPart>
      <w:docPartPr>
        <w:name w:val="90C4E6AB2E54478CA88C4EA9A0D4A4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6FCF4-23BA-4148-8CA3-871CAB10E908}"/>
      </w:docPartPr>
      <w:docPartBody>
        <w:p w:rsidR="00D41888" w:rsidRDefault="00BD3C41">
          <w:pPr>
            <w:pStyle w:val="90C4E6AB2E54478CA88C4EA9A0D4A423"/>
          </w:pPr>
          <w:r w:rsidRPr="00C34A79">
            <w:rPr>
              <w:lang w:bidi="pt-BR"/>
            </w:rPr>
            <w:t>Fim</w:t>
          </w:r>
        </w:p>
      </w:docPartBody>
    </w:docPart>
    <w:docPart>
      <w:docPartPr>
        <w:name w:val="74156F921CE94E4C90EC09460E1D62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66587E-09C2-4486-AB82-11A623A2D7F0}"/>
      </w:docPartPr>
      <w:docPartBody>
        <w:p w:rsidR="00CA0262" w:rsidRDefault="00000692" w:rsidP="00000692">
          <w:pPr>
            <w:pStyle w:val="74156F921CE94E4C90EC09460E1D6295"/>
          </w:pPr>
          <w:r w:rsidRPr="00C34A79">
            <w:rPr>
              <w:lang w:bidi="pt-BR"/>
            </w:rPr>
            <w:t>Encerramento da cena: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88"/>
    <w:rsid w:val="00000692"/>
    <w:rsid w:val="001365F5"/>
    <w:rsid w:val="0027400B"/>
    <w:rsid w:val="00BD3C41"/>
    <w:rsid w:val="00CA0262"/>
    <w:rsid w:val="00D41888"/>
    <w:rsid w:val="00E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C19EA5CE31B45BA9FBBA307FAB72241">
    <w:name w:val="DC19EA5CE31B45BA9FBBA307FAB72241"/>
  </w:style>
  <w:style w:type="paragraph" w:customStyle="1" w:styleId="C7BEDF9AE68C430897FE747AF27390DE">
    <w:name w:val="C7BEDF9AE68C430897FE747AF27390DE"/>
  </w:style>
  <w:style w:type="paragraph" w:customStyle="1" w:styleId="546CA4B56D9C4978A30CDD9D934858D0">
    <w:name w:val="546CA4B56D9C4978A30CDD9D934858D0"/>
  </w:style>
  <w:style w:type="paragraph" w:customStyle="1" w:styleId="60FA84753EC24EDFB1577FF2F1C07D7B">
    <w:name w:val="60FA84753EC24EDFB1577FF2F1C07D7B"/>
  </w:style>
  <w:style w:type="paragraph" w:customStyle="1" w:styleId="FD5E5A5EE8D84004B4C1C7B584B5C2A4">
    <w:name w:val="FD5E5A5EE8D84004B4C1C7B584B5C2A4"/>
  </w:style>
  <w:style w:type="paragraph" w:customStyle="1" w:styleId="48CE5432AA73476183A3D361DC188D8C">
    <w:name w:val="48CE5432AA73476183A3D361DC188D8C"/>
  </w:style>
  <w:style w:type="paragraph" w:customStyle="1" w:styleId="644EF8CC9FA64B8685EDA338C2F7694F">
    <w:name w:val="644EF8CC9FA64B8685EDA338C2F7694F"/>
  </w:style>
  <w:style w:type="paragraph" w:customStyle="1" w:styleId="B532E457325C43739C20D1C40568CAF0">
    <w:name w:val="B532E457325C43739C20D1C40568CAF0"/>
  </w:style>
  <w:style w:type="paragraph" w:customStyle="1" w:styleId="F61B2A670AFF43748540257E871085FE">
    <w:name w:val="F61B2A670AFF43748540257E871085FE"/>
  </w:style>
  <w:style w:type="paragraph" w:customStyle="1" w:styleId="481FE999F3D440B49C9412067E1B0B89">
    <w:name w:val="481FE999F3D440B49C9412067E1B0B89"/>
  </w:style>
  <w:style w:type="paragraph" w:customStyle="1" w:styleId="F82D5C1B195549CD85168DD5E42B17FD">
    <w:name w:val="F82D5C1B195549CD85168DD5E42B17FD"/>
  </w:style>
  <w:style w:type="paragraph" w:customStyle="1" w:styleId="125CC266497E41538B4DAACC71AB4576">
    <w:name w:val="125CC266497E41538B4DAACC71AB4576"/>
  </w:style>
  <w:style w:type="paragraph" w:customStyle="1" w:styleId="6D436D13EEEE4B42804E8CA3C4123A1E">
    <w:name w:val="6D436D13EEEE4B42804E8CA3C4123A1E"/>
  </w:style>
  <w:style w:type="paragraph" w:customStyle="1" w:styleId="69346A4676A048DCBAF59EC1B03028EA">
    <w:name w:val="69346A4676A048DCBAF59EC1B03028EA"/>
  </w:style>
  <w:style w:type="paragraph" w:customStyle="1" w:styleId="4EA0FEEA58C0400A9B8F5C3C0DFA317A">
    <w:name w:val="4EA0FEEA58C0400A9B8F5C3C0DFA317A"/>
  </w:style>
  <w:style w:type="paragraph" w:customStyle="1" w:styleId="1690004D225C4453BA984B5FF8F2E8C2">
    <w:name w:val="1690004D225C4453BA984B5FF8F2E8C2"/>
  </w:style>
  <w:style w:type="paragraph" w:customStyle="1" w:styleId="05E78C0A64FD407192611C786BBEF8D0">
    <w:name w:val="05E78C0A64FD407192611C786BBEF8D0"/>
  </w:style>
  <w:style w:type="paragraph" w:customStyle="1" w:styleId="CE1715BC18124D2D8BA21792FB2EC52F">
    <w:name w:val="CE1715BC18124D2D8BA21792FB2EC52F"/>
  </w:style>
  <w:style w:type="paragraph" w:customStyle="1" w:styleId="D8CE5E2C028944C78510A8851F2E0396">
    <w:name w:val="D8CE5E2C028944C78510A8851F2E0396"/>
  </w:style>
  <w:style w:type="paragraph" w:customStyle="1" w:styleId="1AA0948296214E2C8B6403E0A224F253">
    <w:name w:val="1AA0948296214E2C8B6403E0A224F253"/>
  </w:style>
  <w:style w:type="paragraph" w:customStyle="1" w:styleId="63677F94508D4DC3B8ED3F9E6B15E060">
    <w:name w:val="63677F94508D4DC3B8ED3F9E6B15E060"/>
  </w:style>
  <w:style w:type="paragraph" w:customStyle="1" w:styleId="2EFA018B33BE48068204B522D706C76C">
    <w:name w:val="2EFA018B33BE48068204B522D706C76C"/>
  </w:style>
  <w:style w:type="paragraph" w:customStyle="1" w:styleId="5D543D2FF24C404889E7055C2D0A7738">
    <w:name w:val="5D543D2FF24C404889E7055C2D0A7738"/>
  </w:style>
  <w:style w:type="paragraph" w:customStyle="1" w:styleId="959F3BAED0B24EF0A00B23B632A55E34">
    <w:name w:val="959F3BAED0B24EF0A00B23B632A55E34"/>
  </w:style>
  <w:style w:type="paragraph" w:customStyle="1" w:styleId="53014AAD249F4A0B9454A4C209E52BBC">
    <w:name w:val="53014AAD249F4A0B9454A4C209E52BBC"/>
  </w:style>
  <w:style w:type="paragraph" w:customStyle="1" w:styleId="A667EE0603D84D00A413CA9C70152FF5">
    <w:name w:val="A667EE0603D84D00A413CA9C70152FF5"/>
  </w:style>
  <w:style w:type="paragraph" w:customStyle="1" w:styleId="973C9CF147F949978D436FA9AE8F9B59">
    <w:name w:val="973C9CF147F949978D436FA9AE8F9B59"/>
  </w:style>
  <w:style w:type="paragraph" w:customStyle="1" w:styleId="92D6F19817EF46AE870F78F53C18BED4">
    <w:name w:val="92D6F19817EF46AE870F78F53C18BED4"/>
  </w:style>
  <w:style w:type="paragraph" w:customStyle="1" w:styleId="51813434806643978EA863DF23003B48">
    <w:name w:val="51813434806643978EA863DF23003B48"/>
  </w:style>
  <w:style w:type="paragraph" w:customStyle="1" w:styleId="D2EDFD7ADE974A2A908DE4B9F134FA35">
    <w:name w:val="D2EDFD7ADE974A2A908DE4B9F134FA35"/>
  </w:style>
  <w:style w:type="paragraph" w:customStyle="1" w:styleId="267751B93DE4403EA312D409D0F8C6E1">
    <w:name w:val="267751B93DE4403EA312D409D0F8C6E1"/>
  </w:style>
  <w:style w:type="paragraph" w:customStyle="1" w:styleId="D95892F8C559417FA58DB0358C3D5933">
    <w:name w:val="D95892F8C559417FA58DB0358C3D5933"/>
  </w:style>
  <w:style w:type="paragraph" w:customStyle="1" w:styleId="EC5CC50797814DDAACA56FE1190E903B">
    <w:name w:val="EC5CC50797814DDAACA56FE1190E903B"/>
  </w:style>
  <w:style w:type="paragraph" w:customStyle="1" w:styleId="6C1B446BA9D949999F8374A9A64ACA91">
    <w:name w:val="6C1B446BA9D949999F8374A9A64ACA91"/>
  </w:style>
  <w:style w:type="paragraph" w:customStyle="1" w:styleId="15AFD96AD2514AAEB4E4448953D10042">
    <w:name w:val="15AFD96AD2514AAEB4E4448953D10042"/>
  </w:style>
  <w:style w:type="paragraph" w:customStyle="1" w:styleId="A29CEE2AE69F4A3FA8128DDC89E18F73">
    <w:name w:val="A29CEE2AE69F4A3FA8128DDC89E18F73"/>
  </w:style>
  <w:style w:type="paragraph" w:customStyle="1" w:styleId="90C4E6AB2E54478CA88C4EA9A0D4A423">
    <w:name w:val="90C4E6AB2E54478CA88C4EA9A0D4A423"/>
  </w:style>
  <w:style w:type="paragraph" w:customStyle="1" w:styleId="74156F921CE94E4C90EC09460E1D6295">
    <w:name w:val="74156F921CE94E4C90EC09460E1D6295"/>
    <w:rsid w:val="00000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Roteiro</Template>
  <TotalTime>3069</TotalTime>
  <Pages>1</Pages>
  <Words>782</Words>
  <Characters>4223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SOARES DE SOUZA BARROS</dc:creator>
  <cp:lastModifiedBy>ARTHUR CAETANO DA SILVA</cp:lastModifiedBy>
  <cp:revision>15</cp:revision>
  <dcterms:created xsi:type="dcterms:W3CDTF">2022-04-11T20:30:00Z</dcterms:created>
  <dcterms:modified xsi:type="dcterms:W3CDTF">2022-06-02T15:14:00Z</dcterms:modified>
</cp:coreProperties>
</file>